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272EE3" w:rsidP="00623E29">
      <w:pPr>
        <w:pStyle w:val="Heading1"/>
        <w:jc w:val="center"/>
      </w:pPr>
      <w:r>
        <w:t xml:space="preserve">Architecture </w:t>
      </w:r>
      <w:r w:rsidR="00530D3B">
        <w:t>Exercise</w:t>
      </w:r>
      <w:r w:rsidR="0045343B">
        <w:t>: SoftUni Blog</w:t>
      </w:r>
    </w:p>
    <w:p w:rsidR="003217A4" w:rsidRPr="003217A4" w:rsidRDefault="003217A4" w:rsidP="003217A4">
      <w:pPr>
        <w:rPr>
          <w:lang w:val="bg-BG"/>
        </w:rPr>
      </w:pPr>
      <w:r>
        <w:rPr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sz w:val="24"/>
            <w:szCs w:val="24"/>
          </w:rPr>
          <w:t>"Node.js &amp; Express.js Fundamentals" course @ SoftUni</w:t>
        </w:r>
      </w:hyperlink>
      <w:r w:rsidR="004B1670">
        <w:rPr>
          <w:rStyle w:val="Hyperlink"/>
          <w:sz w:val="24"/>
          <w:szCs w:val="24"/>
        </w:rPr>
        <w:t>"</w:t>
      </w:r>
    </w:p>
    <w:p w:rsidR="00354FE0" w:rsidRDefault="00530D3B" w:rsidP="00354FE0">
      <w:pPr>
        <w:pStyle w:val="Heading2"/>
      </w:pPr>
      <w:bookmarkStart w:id="0" w:name="_GoBack"/>
      <w:bookmarkEnd w:id="0"/>
      <w:r>
        <w:t>Skeleton</w:t>
      </w:r>
    </w:p>
    <w:p w:rsidR="00530D3B" w:rsidRPr="00530D3B" w:rsidRDefault="00530D3B" w:rsidP="00530D3B">
      <w:r>
        <w:t xml:space="preserve">You will be given a skeleton with the </w:t>
      </w:r>
      <w:r w:rsidRPr="00CF4840">
        <w:rPr>
          <w:b/>
        </w:rPr>
        <w:t>configuration</w:t>
      </w:r>
      <w:r w:rsidR="003E0CFF">
        <w:t xml:space="preserve"> for your app: </w:t>
      </w:r>
      <w:r w:rsidR="003E0CFF" w:rsidRPr="0045343B">
        <w:t>user m</w:t>
      </w:r>
      <w:r w:rsidRPr="0045343B">
        <w:t>odel</w:t>
      </w:r>
      <w:r w:rsidR="003E0CFF" w:rsidRPr="0045343B">
        <w:t>, user controller, middleware for authentication</w:t>
      </w:r>
      <w:r w:rsidRPr="0045343B">
        <w:t xml:space="preserve">, all the views </w:t>
      </w:r>
      <w:r>
        <w:t xml:space="preserve">and a </w:t>
      </w:r>
      <w:r w:rsidRPr="00CF4840">
        <w:rPr>
          <w:b/>
        </w:rPr>
        <w:t>package.json</w:t>
      </w:r>
      <w:r>
        <w:t xml:space="preserve"> file.</w:t>
      </w:r>
    </w:p>
    <w:p w:rsidR="00813049" w:rsidRDefault="00530D3B" w:rsidP="00813049">
      <w:pPr>
        <w:pStyle w:val="Heading2"/>
      </w:pPr>
      <w:r>
        <w:t>To-do's and Tips</w:t>
      </w:r>
    </w:p>
    <w:p w:rsidR="00530D3B" w:rsidRDefault="00530D3B" w:rsidP="003E0CFF">
      <w:pPr>
        <w:pStyle w:val="Heading3"/>
      </w:pPr>
      <w:r>
        <w:t>Routes</w:t>
      </w:r>
    </w:p>
    <w:p w:rsidR="003E0CFF" w:rsidRDefault="00A93A81" w:rsidP="00530D3B">
      <w:r>
        <w:rPr>
          <w:noProof/>
          <w:lang w:val="bg-BG" w:eastAsia="bg-BG"/>
        </w:rPr>
        <w:drawing>
          <wp:inline distT="0" distB="0" distL="0" distR="0" wp14:anchorId="5FA6CD9C" wp14:editId="74250DE9">
            <wp:extent cx="4491247" cy="173366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727" cy="17473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0CFF" w:rsidRDefault="003E0CFF" w:rsidP="003E0CFF">
      <w:pPr>
        <w:pStyle w:val="Heading3"/>
      </w:pPr>
      <w:r>
        <w:t>Home Index</w:t>
      </w:r>
    </w:p>
    <w:p w:rsidR="003E0CFF" w:rsidRDefault="003E0CFF" w:rsidP="003E0CFF">
      <w:r>
        <w:rPr>
          <w:noProof/>
          <w:lang w:val="bg-BG" w:eastAsia="bg-BG"/>
        </w:rPr>
        <w:drawing>
          <wp:inline distT="0" distB="0" distL="0" distR="0" wp14:anchorId="4AE1E6F5" wp14:editId="2AB2CB3E">
            <wp:extent cx="4486910" cy="1009608"/>
            <wp:effectExtent l="19050" t="19050" r="889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633" cy="1033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43B" w:rsidRDefault="0045343B" w:rsidP="0045343B">
      <w:pPr>
        <w:pStyle w:val="Heading3"/>
      </w:pPr>
      <w:r>
        <w:t>Layout hbs</w:t>
      </w:r>
    </w:p>
    <w:p w:rsidR="0045343B" w:rsidRPr="0045343B" w:rsidRDefault="0045343B" w:rsidP="0045343B">
      <w:r>
        <w:rPr>
          <w:noProof/>
          <w:lang w:val="bg-BG" w:eastAsia="bg-BG"/>
        </w:rPr>
        <w:drawing>
          <wp:inline distT="0" distB="0" distL="0" distR="0" wp14:anchorId="66C3A574" wp14:editId="6E8832FD">
            <wp:extent cx="4486910" cy="2869730"/>
            <wp:effectExtent l="19050" t="19050" r="2794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571" cy="2892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0D3B" w:rsidRDefault="00530D3B" w:rsidP="00530D3B">
      <w:r>
        <w:lastRenderedPageBreak/>
        <w:t>Implement the following routes:</w:t>
      </w:r>
    </w:p>
    <w:p w:rsidR="00530D3B" w:rsidRDefault="00530D3B" w:rsidP="00530D3B">
      <w:pPr>
        <w:pStyle w:val="ListParagraph"/>
        <w:numPr>
          <w:ilvl w:val="0"/>
          <w:numId w:val="17"/>
        </w:numPr>
      </w:pPr>
      <w:r w:rsidRPr="00CF4840">
        <w:rPr>
          <w:rFonts w:ascii="Consolas" w:hAnsi="Consolas"/>
          <w:b/>
        </w:rPr>
        <w:t>/</w:t>
      </w:r>
      <w:r>
        <w:t xml:space="preserve"> - load </w:t>
      </w:r>
      <w:r w:rsidRPr="00A93A81">
        <w:rPr>
          <w:b/>
        </w:rPr>
        <w:t>index.html</w:t>
      </w:r>
      <w:r>
        <w:t xml:space="preserve"> file and display the articles (if any)</w:t>
      </w:r>
    </w:p>
    <w:p w:rsidR="00530D3B" w:rsidRDefault="00530D3B" w:rsidP="00530D3B">
      <w:pPr>
        <w:pStyle w:val="ListParagraph"/>
        <w:numPr>
          <w:ilvl w:val="0"/>
          <w:numId w:val="17"/>
        </w:numPr>
      </w:pPr>
      <w:r w:rsidRPr="00CF4840">
        <w:rPr>
          <w:rFonts w:ascii="Consolas" w:hAnsi="Consolas"/>
          <w:b/>
        </w:rPr>
        <w:t>/article/create</w:t>
      </w:r>
      <w:r>
        <w:t xml:space="preserve"> – render the create view and make post to create articles</w:t>
      </w:r>
    </w:p>
    <w:p w:rsidR="00530D3B" w:rsidRDefault="00530D3B" w:rsidP="00530D3B">
      <w:pPr>
        <w:pStyle w:val="ListParagraph"/>
        <w:numPr>
          <w:ilvl w:val="0"/>
          <w:numId w:val="17"/>
        </w:numPr>
      </w:pPr>
      <w:r w:rsidRPr="00CF4840">
        <w:rPr>
          <w:rFonts w:ascii="Consolas" w:hAnsi="Consolas"/>
          <w:b/>
        </w:rPr>
        <w:t>/article/details/:id</w:t>
      </w:r>
      <w:r>
        <w:t xml:space="preserve"> – render the details page for the selected article</w:t>
      </w:r>
    </w:p>
    <w:p w:rsidR="00530D3B" w:rsidRDefault="00530D3B" w:rsidP="00530D3B">
      <w:pPr>
        <w:pStyle w:val="ListParagraph"/>
        <w:numPr>
          <w:ilvl w:val="0"/>
          <w:numId w:val="17"/>
        </w:numPr>
      </w:pPr>
      <w:r w:rsidRPr="00CF4840">
        <w:rPr>
          <w:rFonts w:ascii="Consolas" w:hAnsi="Consolas"/>
          <w:b/>
        </w:rPr>
        <w:t>/article/edit/:id</w:t>
      </w:r>
      <w:r>
        <w:t xml:space="preserve"> – (for admins or authors) render edit view and make post to edit an article</w:t>
      </w:r>
    </w:p>
    <w:p w:rsidR="00530D3B" w:rsidRDefault="00530D3B" w:rsidP="00530D3B">
      <w:pPr>
        <w:pStyle w:val="ListParagraph"/>
        <w:numPr>
          <w:ilvl w:val="0"/>
          <w:numId w:val="17"/>
        </w:numPr>
      </w:pPr>
      <w:r w:rsidRPr="00CF4840">
        <w:rPr>
          <w:rFonts w:ascii="Consolas" w:hAnsi="Consolas"/>
          <w:b/>
        </w:rPr>
        <w:t>/article/delete/:id</w:t>
      </w:r>
      <w:r>
        <w:t xml:space="preserve"> – (for admins or authors) render delete view and make post to delete an article</w:t>
      </w:r>
    </w:p>
    <w:p w:rsidR="00530D3B" w:rsidRDefault="00530D3B" w:rsidP="00530D3B">
      <w:pPr>
        <w:pStyle w:val="Heading3"/>
      </w:pPr>
      <w:r>
        <w:t>Models</w:t>
      </w:r>
    </w:p>
    <w:p w:rsidR="00530D3B" w:rsidRDefault="00530D3B" w:rsidP="00530D3B">
      <w:r>
        <w:t>Create article model with the following properties</w:t>
      </w:r>
    </w:p>
    <w:p w:rsidR="00530D3B" w:rsidRDefault="00530D3B" w:rsidP="00530D3B">
      <w:pPr>
        <w:pStyle w:val="ListParagraph"/>
        <w:numPr>
          <w:ilvl w:val="0"/>
          <w:numId w:val="18"/>
        </w:numPr>
      </w:pPr>
      <w:r w:rsidRPr="00CF4840">
        <w:rPr>
          <w:b/>
        </w:rPr>
        <w:t>Title</w:t>
      </w:r>
      <w:r>
        <w:t xml:space="preserve"> – string</w:t>
      </w:r>
      <w:r w:rsidR="004642AF">
        <w:t>, required</w:t>
      </w:r>
    </w:p>
    <w:p w:rsidR="00530D3B" w:rsidRDefault="00530D3B" w:rsidP="00530D3B">
      <w:pPr>
        <w:pStyle w:val="ListParagraph"/>
        <w:numPr>
          <w:ilvl w:val="0"/>
          <w:numId w:val="18"/>
        </w:numPr>
      </w:pPr>
      <w:r w:rsidRPr="00CF4840">
        <w:rPr>
          <w:b/>
        </w:rPr>
        <w:t>Content</w:t>
      </w:r>
      <w:r>
        <w:t xml:space="preserve"> – string</w:t>
      </w:r>
      <w:r w:rsidR="004642AF">
        <w:t>, required</w:t>
      </w:r>
    </w:p>
    <w:p w:rsidR="00530D3B" w:rsidRDefault="00530D3B" w:rsidP="00530D3B">
      <w:pPr>
        <w:pStyle w:val="ListParagraph"/>
        <w:numPr>
          <w:ilvl w:val="0"/>
          <w:numId w:val="18"/>
        </w:numPr>
      </w:pPr>
      <w:r w:rsidRPr="00CF4840">
        <w:rPr>
          <w:b/>
        </w:rPr>
        <w:t>Author</w:t>
      </w:r>
      <w:r>
        <w:t xml:space="preserve"> –</w:t>
      </w:r>
      <w:r w:rsidR="004642AF">
        <w:t xml:space="preserve"> object ID (user)</w:t>
      </w:r>
    </w:p>
    <w:p w:rsidR="00CF4840" w:rsidRDefault="00530D3B" w:rsidP="00CF4840">
      <w:pPr>
        <w:pStyle w:val="ListParagraph"/>
        <w:numPr>
          <w:ilvl w:val="0"/>
          <w:numId w:val="18"/>
        </w:numPr>
      </w:pPr>
      <w:r w:rsidRPr="00B76A7B">
        <w:rPr>
          <w:b/>
        </w:rPr>
        <w:t>Date</w:t>
      </w:r>
      <w:r>
        <w:t xml:space="preserve"> – date of creation</w:t>
      </w:r>
    </w:p>
    <w:p w:rsidR="0045343B" w:rsidRDefault="0045343B" w:rsidP="0045343B">
      <w:r>
        <w:t>Update user model</w:t>
      </w:r>
    </w:p>
    <w:p w:rsidR="0045343B" w:rsidRPr="00CF4840" w:rsidRDefault="0045343B" w:rsidP="0045343B">
      <w:pPr>
        <w:pStyle w:val="ListParagraph"/>
        <w:numPr>
          <w:ilvl w:val="0"/>
          <w:numId w:val="37"/>
        </w:numPr>
      </w:pPr>
      <w:r w:rsidRPr="0045343B">
        <w:rPr>
          <w:b/>
        </w:rPr>
        <w:t>Articles</w:t>
      </w:r>
      <w:r>
        <w:t xml:space="preserve"> – object ID array (articles)</w:t>
      </w:r>
    </w:p>
    <w:p w:rsidR="00CF4840" w:rsidRDefault="00CF4840" w:rsidP="00CF4840">
      <w:pPr>
        <w:pStyle w:val="Heading2"/>
      </w:pPr>
      <w:r>
        <w:t>Screenshots</w:t>
      </w:r>
    </w:p>
    <w:p w:rsidR="00CF4840" w:rsidRPr="00CF4840" w:rsidRDefault="00CF4840" w:rsidP="00CF4840">
      <w:pPr>
        <w:pStyle w:val="Heading3"/>
      </w:pPr>
      <w:r>
        <w:t>Index Page</w:t>
      </w:r>
    </w:p>
    <w:p w:rsidR="00CF4840" w:rsidRDefault="00CF4840" w:rsidP="00CF4840">
      <w:r>
        <w:rPr>
          <w:noProof/>
          <w:lang w:val="bg-BG" w:eastAsia="bg-BG"/>
        </w:rPr>
        <w:drawing>
          <wp:inline distT="0" distB="0" distL="0" distR="0" wp14:anchorId="4DFE6CF0" wp14:editId="0B4C5B18">
            <wp:extent cx="5972810" cy="1007110"/>
            <wp:effectExtent l="19050" t="19050" r="27940" b="2159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07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840" w:rsidRDefault="00CF4840" w:rsidP="00CF4840">
      <w:pPr>
        <w:pStyle w:val="Heading3"/>
      </w:pPr>
      <w:r>
        <w:t>Register</w:t>
      </w:r>
    </w:p>
    <w:p w:rsidR="00CF4840" w:rsidRDefault="00CF4840" w:rsidP="00CF4840">
      <w:r>
        <w:rPr>
          <w:noProof/>
          <w:lang w:val="bg-BG" w:eastAsia="bg-BG"/>
        </w:rPr>
        <w:drawing>
          <wp:inline distT="0" distB="0" distL="0" distR="0" wp14:anchorId="4492D5C8" wp14:editId="69BDA04F">
            <wp:extent cx="5077691" cy="2301858"/>
            <wp:effectExtent l="19050" t="19050" r="8890" b="2286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348" cy="23062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840" w:rsidRDefault="00CF4840" w:rsidP="00CF4840">
      <w:pPr>
        <w:pStyle w:val="Heading3"/>
      </w:pPr>
      <w:r>
        <w:lastRenderedPageBreak/>
        <w:t>Login</w:t>
      </w:r>
    </w:p>
    <w:p w:rsidR="00CF4840" w:rsidRDefault="00CF4840" w:rsidP="00CF4840">
      <w:r>
        <w:rPr>
          <w:noProof/>
          <w:lang w:val="bg-BG" w:eastAsia="bg-BG"/>
        </w:rPr>
        <w:drawing>
          <wp:inline distT="0" distB="0" distL="0" distR="0" wp14:anchorId="2E64C48F" wp14:editId="76DB7B65">
            <wp:extent cx="5077691" cy="1784695"/>
            <wp:effectExtent l="19050" t="19050" r="8890" b="2540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552" cy="17899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840" w:rsidRDefault="00CF4840" w:rsidP="00CF4840">
      <w:pPr>
        <w:pStyle w:val="Heading3"/>
      </w:pPr>
      <w:r>
        <w:t>Details</w:t>
      </w:r>
    </w:p>
    <w:p w:rsidR="00CF4840" w:rsidRPr="00CF4840" w:rsidRDefault="00CF4840" w:rsidP="00CF4840">
      <w:r>
        <w:t>When admin or author:</w:t>
      </w:r>
    </w:p>
    <w:p w:rsidR="00CF4840" w:rsidRDefault="00CF4840" w:rsidP="00CF4840">
      <w:r>
        <w:rPr>
          <w:noProof/>
          <w:lang w:val="bg-BG" w:eastAsia="bg-BG"/>
        </w:rPr>
        <w:drawing>
          <wp:inline distT="0" distB="0" distL="0" distR="0" wp14:anchorId="71F1757B" wp14:editId="1DE69B24">
            <wp:extent cx="5972810" cy="1415415"/>
            <wp:effectExtent l="19050" t="19050" r="27940" b="133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5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840" w:rsidRDefault="00CF4840" w:rsidP="00CF4840">
      <w:r>
        <w:t>When not admin and not author:</w:t>
      </w:r>
    </w:p>
    <w:p w:rsidR="00CF4840" w:rsidRDefault="00CF4840" w:rsidP="00CF4840">
      <w:r>
        <w:rPr>
          <w:noProof/>
          <w:lang w:val="bg-BG" w:eastAsia="bg-BG"/>
        </w:rPr>
        <w:drawing>
          <wp:inline distT="0" distB="0" distL="0" distR="0" wp14:anchorId="009E88CF" wp14:editId="29795894">
            <wp:extent cx="5972810" cy="1426845"/>
            <wp:effectExtent l="19050" t="19050" r="27940" b="2095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6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840" w:rsidRDefault="00CF4840" w:rsidP="00CF4840">
      <w:pPr>
        <w:pStyle w:val="Heading3"/>
      </w:pPr>
      <w:r>
        <w:t>Edit</w:t>
      </w:r>
    </w:p>
    <w:p w:rsidR="00CF4840" w:rsidRDefault="00CF4840" w:rsidP="00CF4840">
      <w:r>
        <w:rPr>
          <w:noProof/>
          <w:lang w:val="bg-BG" w:eastAsia="bg-BG"/>
        </w:rPr>
        <w:drawing>
          <wp:inline distT="0" distB="0" distL="0" distR="0" wp14:anchorId="2F12A3FA" wp14:editId="20E10D97">
            <wp:extent cx="5972810" cy="2533650"/>
            <wp:effectExtent l="19050" t="19050" r="2794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3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840" w:rsidRDefault="00CF4840" w:rsidP="00CF4840">
      <w:pPr>
        <w:pStyle w:val="Heading3"/>
      </w:pPr>
      <w:r>
        <w:lastRenderedPageBreak/>
        <w:t>Delete</w:t>
      </w:r>
    </w:p>
    <w:p w:rsidR="00CF4840" w:rsidRPr="00CF4840" w:rsidRDefault="00CF4840" w:rsidP="00CF4840">
      <w:r>
        <w:rPr>
          <w:noProof/>
          <w:lang w:val="bg-BG" w:eastAsia="bg-BG"/>
        </w:rPr>
        <w:drawing>
          <wp:inline distT="0" distB="0" distL="0" distR="0" wp14:anchorId="63F290FE" wp14:editId="7CDB48B5">
            <wp:extent cx="5972810" cy="2540635"/>
            <wp:effectExtent l="19050" t="19050" r="27940" b="1206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0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293" w:rsidRDefault="00491F82" w:rsidP="00C20293">
      <w:pPr>
        <w:pStyle w:val="Heading2"/>
      </w:pPr>
      <w:r>
        <w:t xml:space="preserve">* </w:t>
      </w:r>
      <w:r w:rsidR="00C20293">
        <w:t>Sky is the limit</w:t>
      </w:r>
    </w:p>
    <w:p w:rsidR="00C20293" w:rsidRPr="00D24FC9" w:rsidRDefault="007E7C0C" w:rsidP="00C2029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Add functionality to the blog as you see fit – you may add statistics, image upload</w:t>
      </w:r>
      <w:r w:rsidR="004F415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s, comments, etc. </w:t>
      </w:r>
    </w:p>
    <w:p w:rsidR="00CF1DE6" w:rsidRDefault="00CF1DE6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813049" w:rsidRPr="00813049" w:rsidRDefault="00813049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54FE0" w:rsidRPr="005439FD" w:rsidRDefault="00354FE0" w:rsidP="00354F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354FE0" w:rsidRPr="005439FD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01" w:rsidRDefault="00973901" w:rsidP="008068A2">
      <w:pPr>
        <w:spacing w:after="0" w:line="240" w:lineRule="auto"/>
      </w:pPr>
      <w:r>
        <w:separator/>
      </w:r>
    </w:p>
  </w:endnote>
  <w:endnote w:type="continuationSeparator" w:id="0">
    <w:p w:rsidR="00973901" w:rsidRDefault="009739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840" w:rsidRPr="00AC77AD" w:rsidRDefault="00CF4840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F1C4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F4840" w:rsidRPr="008C2B83" w:rsidRDefault="00CF4840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F8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F8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F4840" w:rsidRPr="008C2B83" w:rsidRDefault="00CF4840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F8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F8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F4840" w:rsidRDefault="00CF4840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F4840" w:rsidRDefault="00CF4840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4840" w:rsidRDefault="00CF4840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4840" w:rsidRDefault="00CF4840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3D2158" wp14:editId="2235356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EF481" wp14:editId="6606E04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D65DA8" wp14:editId="2AD3BE6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3CADD2" wp14:editId="6AE5057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0E83B5" wp14:editId="1ADFB7D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9D2534" wp14:editId="0EA8EACD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4462B7" wp14:editId="378BA85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C63C13" wp14:editId="66FB466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871F3" wp14:editId="34C84847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98CD6" wp14:editId="71EC945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F4840" w:rsidRDefault="00CF4840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4840" w:rsidRDefault="00CF4840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3D2158" wp14:editId="2235356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EF481" wp14:editId="6606E04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65DA8" wp14:editId="2AD3BE6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3CADD2" wp14:editId="6AE5057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0E83B5" wp14:editId="1ADFB7D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9D2534" wp14:editId="0EA8EACD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4462B7" wp14:editId="378BA85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C63C13" wp14:editId="66FB466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871F3" wp14:editId="34C84847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898CD6" wp14:editId="71EC945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683838" w:rsidRDefault="00455528" w:rsidP="00683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01" w:rsidRDefault="00973901" w:rsidP="008068A2">
      <w:pPr>
        <w:spacing w:after="0" w:line="240" w:lineRule="auto"/>
      </w:pPr>
      <w:r>
        <w:separator/>
      </w:r>
    </w:p>
  </w:footnote>
  <w:footnote w:type="continuationSeparator" w:id="0">
    <w:p w:rsidR="00973901" w:rsidRDefault="009739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53D6"/>
    <w:multiLevelType w:val="hybridMultilevel"/>
    <w:tmpl w:val="E0C443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4044"/>
    <w:multiLevelType w:val="hybridMultilevel"/>
    <w:tmpl w:val="4FA2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D5EE6"/>
    <w:multiLevelType w:val="hybridMultilevel"/>
    <w:tmpl w:val="AE8E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F0FED"/>
    <w:multiLevelType w:val="hybridMultilevel"/>
    <w:tmpl w:val="367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38D0"/>
    <w:multiLevelType w:val="hybridMultilevel"/>
    <w:tmpl w:val="7530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6"/>
  </w:num>
  <w:num w:numId="4">
    <w:abstractNumId w:val="32"/>
  </w:num>
  <w:num w:numId="5">
    <w:abstractNumId w:val="7"/>
  </w:num>
  <w:num w:numId="6">
    <w:abstractNumId w:val="36"/>
  </w:num>
  <w:num w:numId="7">
    <w:abstractNumId w:val="15"/>
  </w:num>
  <w:num w:numId="8">
    <w:abstractNumId w:val="12"/>
  </w:num>
  <w:num w:numId="9">
    <w:abstractNumId w:val="11"/>
  </w:num>
  <w:num w:numId="10">
    <w:abstractNumId w:val="1"/>
  </w:num>
  <w:num w:numId="11">
    <w:abstractNumId w:val="28"/>
  </w:num>
  <w:num w:numId="12">
    <w:abstractNumId w:val="35"/>
  </w:num>
  <w:num w:numId="13">
    <w:abstractNumId w:val="13"/>
  </w:num>
  <w:num w:numId="14">
    <w:abstractNumId w:val="26"/>
  </w:num>
  <w:num w:numId="15">
    <w:abstractNumId w:val="6"/>
  </w:num>
  <w:num w:numId="16">
    <w:abstractNumId w:val="4"/>
  </w:num>
  <w:num w:numId="17">
    <w:abstractNumId w:val="21"/>
  </w:num>
  <w:num w:numId="18">
    <w:abstractNumId w:val="3"/>
  </w:num>
  <w:num w:numId="19">
    <w:abstractNumId w:val="17"/>
  </w:num>
  <w:num w:numId="20">
    <w:abstractNumId w:val="18"/>
  </w:num>
  <w:num w:numId="21">
    <w:abstractNumId w:val="8"/>
  </w:num>
  <w:num w:numId="22">
    <w:abstractNumId w:val="27"/>
  </w:num>
  <w:num w:numId="23">
    <w:abstractNumId w:val="29"/>
  </w:num>
  <w:num w:numId="24">
    <w:abstractNumId w:val="22"/>
  </w:num>
  <w:num w:numId="25">
    <w:abstractNumId w:val="5"/>
  </w:num>
  <w:num w:numId="26">
    <w:abstractNumId w:val="20"/>
  </w:num>
  <w:num w:numId="27">
    <w:abstractNumId w:val="0"/>
  </w:num>
  <w:num w:numId="28">
    <w:abstractNumId w:val="14"/>
  </w:num>
  <w:num w:numId="29">
    <w:abstractNumId w:val="31"/>
  </w:num>
  <w:num w:numId="30">
    <w:abstractNumId w:val="33"/>
  </w:num>
  <w:num w:numId="31">
    <w:abstractNumId w:val="23"/>
  </w:num>
  <w:num w:numId="32">
    <w:abstractNumId w:val="19"/>
  </w:num>
  <w:num w:numId="33">
    <w:abstractNumId w:val="24"/>
  </w:num>
  <w:num w:numId="34">
    <w:abstractNumId w:val="34"/>
  </w:num>
  <w:num w:numId="35">
    <w:abstractNumId w:val="30"/>
  </w:num>
  <w:num w:numId="36">
    <w:abstractNumId w:val="9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25E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2EE3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17A4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4FE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0CF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343B"/>
    <w:rsid w:val="0045453A"/>
    <w:rsid w:val="00455528"/>
    <w:rsid w:val="00455BA7"/>
    <w:rsid w:val="00455C32"/>
    <w:rsid w:val="004616FA"/>
    <w:rsid w:val="00462397"/>
    <w:rsid w:val="004642AF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1F82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670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4151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D3B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2B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83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3441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E7C0C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049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30D"/>
    <w:rsid w:val="00920574"/>
    <w:rsid w:val="0092098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3901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0B94"/>
    <w:rsid w:val="00991258"/>
    <w:rsid w:val="009919A3"/>
    <w:rsid w:val="00993C1A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3A81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5DB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7B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0293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1DE6"/>
    <w:rsid w:val="00CF3100"/>
    <w:rsid w:val="00CF4298"/>
    <w:rsid w:val="00CF4840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4FC9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05CF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1A65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29C5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9A311-28E5-48CD-9A1B-3FDE45C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8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484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4840"/>
    <w:pPr>
      <w:keepNext/>
      <w:keepLines/>
      <w:numPr>
        <w:numId w:val="2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8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84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4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40"/>
  </w:style>
  <w:style w:type="paragraph" w:styleId="Footer">
    <w:name w:val="footer"/>
    <w:basedOn w:val="Normal"/>
    <w:link w:val="FooterChar"/>
    <w:uiPriority w:val="99"/>
    <w:unhideWhenUsed/>
    <w:rsid w:val="00CF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40"/>
  </w:style>
  <w:style w:type="paragraph" w:styleId="BalloonText">
    <w:name w:val="Balloon Text"/>
    <w:basedOn w:val="Normal"/>
    <w:link w:val="BalloonTextChar"/>
    <w:uiPriority w:val="99"/>
    <w:semiHidden/>
    <w:unhideWhenUsed/>
    <w:rsid w:val="00CF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8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84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840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8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484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F484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CF48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4840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4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CF484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F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F4840"/>
  </w:style>
  <w:style w:type="character" w:customStyle="1" w:styleId="CodeChar">
    <w:name w:val="Code Char"/>
    <w:basedOn w:val="DefaultParagraphFont"/>
    <w:link w:val="Code"/>
    <w:rsid w:val="00CF4840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1">
    <w:name w:val="Table Grid1"/>
    <w:basedOn w:val="TableNormal"/>
    <w:next w:val="TableGrid"/>
    <w:uiPriority w:val="59"/>
    <w:rsid w:val="00CF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F484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xpress-js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C6077-323C-47D8-B9F0-76B4A3EC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161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Lab for "ExpressJS Fundamentals" course @ SoftUni</vt:lpstr>
    </vt:vector>
  </TitlesOfParts>
  <Manager>Alen Paunov</Manager>
  <Company>Software University Foundation - http://softuni.org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57</cp:revision>
  <cp:lastPrinted>2014-02-12T16:33:00Z</cp:lastPrinted>
  <dcterms:created xsi:type="dcterms:W3CDTF">2016-09-19T13:21:00Z</dcterms:created>
  <dcterms:modified xsi:type="dcterms:W3CDTF">2019-01-31T16:30:00Z</dcterms:modified>
  <cp:category>programming, education, software engineering, software development</cp:category>
</cp:coreProperties>
</file>