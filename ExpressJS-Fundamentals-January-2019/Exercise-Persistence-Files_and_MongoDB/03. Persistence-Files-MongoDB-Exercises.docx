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B6428C" w:rsidP="00623E29">
      <w:pPr>
        <w:pStyle w:val="Heading1"/>
        <w:jc w:val="center"/>
      </w:pPr>
      <w:r>
        <w:t xml:space="preserve">Filesystem and </w:t>
      </w:r>
      <w:r w:rsidR="0020208D">
        <w:t>MongoDB</w:t>
      </w:r>
      <w:r w:rsidR="003B45A6">
        <w:t xml:space="preserve"> Exercises</w:t>
      </w:r>
    </w:p>
    <w:p w:rsidR="00054BA9" w:rsidRPr="00054BA9" w:rsidRDefault="00054BA9" w:rsidP="00054BA9">
      <w:r>
        <w:rPr>
          <w:sz w:val="24"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sz w:val="24"/>
            <w:szCs w:val="24"/>
          </w:rPr>
          <w:t xml:space="preserve">"Node.js &amp; Express.js Fundamentals"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</w:p>
    <w:p w:rsidR="00B6428C" w:rsidRDefault="00B6428C" w:rsidP="00B6428C">
      <w:pPr>
        <w:pStyle w:val="Heading2"/>
      </w:pPr>
      <w:r>
        <w:t>Meme DB</w:t>
      </w:r>
    </w:p>
    <w:p w:rsidR="00B6428C" w:rsidRDefault="00B6428C" w:rsidP="00B6428C">
      <w:pPr>
        <w:pStyle w:val="Heading3"/>
      </w:pPr>
      <w:r>
        <w:t>1.1 Handle all required get requests</w:t>
      </w:r>
    </w:p>
    <w:p w:rsidR="00B6428C" w:rsidRDefault="00B6428C" w:rsidP="00B6428C">
      <w:r>
        <w:t>Handle all get request to the following paths '</w:t>
      </w:r>
      <w:r w:rsidRPr="00D44B5B">
        <w:rPr>
          <w:b/>
        </w:rPr>
        <w:t>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addMeme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. For each request select and return to the client the appropriate html file, from </w:t>
      </w:r>
      <w:r w:rsidRPr="00F56DBA">
        <w:rPr>
          <w:b/>
        </w:rPr>
        <w:t>views</w:t>
      </w:r>
      <w:r>
        <w:t xml:space="preserve"> project folder.</w:t>
      </w:r>
    </w:p>
    <w:p w:rsidR="00B6428C" w:rsidRPr="008E5489" w:rsidRDefault="00B6428C" w:rsidP="00B6428C">
      <w:r>
        <w:t>The html for the '/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 xml:space="preserve"> and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 response should be </w:t>
      </w:r>
      <w:r w:rsidRPr="00D927CE">
        <w:rPr>
          <w:b/>
        </w:rPr>
        <w:t>dynamically generated</w:t>
      </w:r>
      <w:r>
        <w:t xml:space="preserve">.  </w:t>
      </w:r>
    </w:p>
    <w:p w:rsidR="00054BA9" w:rsidRDefault="00054BA9" w:rsidP="00B6428C">
      <w:pPr>
        <w:shd w:val="clear" w:color="auto" w:fill="FFFFFF"/>
        <w:spacing w:line="285" w:lineRule="atLeast"/>
      </w:pPr>
      <w:r w:rsidRPr="00054BA9">
        <w:rPr>
          <w:rStyle w:val="CodeChar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E37F6" wp14:editId="5E15BBF2">
                <wp:simplePos x="0" y="0"/>
                <wp:positionH relativeFrom="column">
                  <wp:posOffset>-3175</wp:posOffset>
                </wp:positionH>
                <wp:positionV relativeFrom="paragraph">
                  <wp:posOffset>178435</wp:posOffset>
                </wp:positionV>
                <wp:extent cx="4091940" cy="342900"/>
                <wp:effectExtent l="0" t="0" r="22860" b="1905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BA9" w:rsidRPr="001C61F0" w:rsidRDefault="00054BA9" w:rsidP="00054BA9">
                            <w:pPr>
                              <w:shd w:val="clear" w:color="auto" w:fill="FFFFFF"/>
                              <w:spacing w:line="285" w:lineRule="atLeast"/>
                              <w:rPr>
                                <w:rStyle w:val="CodeChar"/>
                                <w:lang w:eastAsia="bg-BG"/>
                              </w:rPr>
                            </w:pPr>
                            <w:r w:rsidRPr="001C61F0">
                              <w:rPr>
                                <w:rStyle w:val="CodeChar"/>
                                <w:lang w:eastAsia="bg-BG"/>
                              </w:rPr>
                              <w:t>&lt;div id="replaceMe"&gt;{{replaceMe}}&lt;/div&gt;</w:t>
                            </w:r>
                          </w:p>
                          <w:p w:rsidR="00054BA9" w:rsidRDefault="0005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E37F6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.25pt;margin-top:14.05pt;width:322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">
                <v:textbox>
                  <w:txbxContent>
                    <w:p w:rsidR="00054BA9" w:rsidRPr="001C61F0" w:rsidRDefault="00054BA9" w:rsidP="00054BA9">
                      <w:pPr>
                        <w:shd w:val="clear" w:color="auto" w:fill="FFFFFF"/>
                        <w:spacing w:line="285" w:lineRule="atLeast"/>
                        <w:rPr>
                          <w:rStyle w:val="CodeChar"/>
                          <w:lang w:eastAsia="bg-BG"/>
                        </w:rPr>
                      </w:pPr>
                      <w:r w:rsidRPr="001C61F0">
                        <w:rPr>
                          <w:rStyle w:val="CodeChar"/>
                          <w:lang w:eastAsia="bg-BG"/>
                        </w:rPr>
                        <w:t>&lt;div id="replaceMe"&gt;{{replaceMe}}&lt;/div&gt;</w:t>
                      </w:r>
                    </w:p>
                    <w:p w:rsidR="00054BA9" w:rsidRDefault="00054BA9"/>
                  </w:txbxContent>
                </v:textbox>
              </v:shape>
            </w:pict>
          </mc:Fallback>
        </mc:AlternateContent>
      </w:r>
      <w:r w:rsidR="00B6428C">
        <w:t xml:space="preserve">For displaying all memes in </w:t>
      </w:r>
      <w:r w:rsidR="00B6428C" w:rsidRPr="00F56DBA">
        <w:rPr>
          <w:b/>
        </w:rPr>
        <w:t>'viewAll</w:t>
      </w:r>
      <w:r w:rsidR="00B6428C">
        <w:t>.</w:t>
      </w:r>
      <w:r w:rsidR="00B6428C" w:rsidRPr="00F56DBA">
        <w:rPr>
          <w:b/>
        </w:rPr>
        <w:t>html'</w:t>
      </w:r>
      <w:r w:rsidR="00B6428C">
        <w:t xml:space="preserve"> the following line should be replaced:    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                                                                 </w:t>
      </w:r>
    </w:p>
    <w:p w:rsidR="00B6428C" w:rsidRDefault="00054BA9" w:rsidP="00B6428C">
      <w:pPr>
        <w:shd w:val="clear" w:color="auto" w:fill="FFFFFF"/>
        <w:spacing w:line="285" w:lineRule="atLeast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94AA9" wp14:editId="69021F91">
                <wp:simplePos x="0" y="0"/>
                <wp:positionH relativeFrom="column">
                  <wp:posOffset>25400</wp:posOffset>
                </wp:positionH>
                <wp:positionV relativeFrom="paragraph">
                  <wp:posOffset>247650</wp:posOffset>
                </wp:positionV>
                <wp:extent cx="4061460" cy="1287780"/>
                <wp:effectExtent l="0" t="0" r="15240" b="26670"/>
                <wp:wrapNone/>
                <wp:docPr id="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BA9" w:rsidRPr="001C61F0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1C61F0">
                              <w:rPr>
                                <w:lang w:val="bg-BG" w:eastAsia="bg-BG"/>
                              </w:rPr>
                              <w:t>`&lt;div class="meme"&gt;</w:t>
                            </w:r>
                          </w:p>
                          <w:p w:rsidR="00054BA9" w:rsidRPr="001C61F0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1C61F0">
                              <w:rPr>
                                <w:lang w:val="bg-BG" w:eastAsia="bg-BG"/>
                              </w:rPr>
                              <w:t xml:space="preserve">          &lt;a href="/getDetails?id=</w:t>
                            </w:r>
                            <w:r w:rsidRPr="001C61F0">
                              <w:rPr>
                                <w:color w:val="0000FF"/>
                                <w:lang w:val="bg-BG" w:eastAsia="bg-BG"/>
                              </w:rPr>
                              <w:t>${</w:t>
                            </w:r>
                            <w:r w:rsidRPr="001C61F0">
                              <w:rPr>
                                <w:color w:val="000000"/>
                                <w:lang w:val="bg-BG" w:eastAsia="bg-BG"/>
                              </w:rPr>
                              <w:t>meme.id</w:t>
                            </w:r>
                            <w:r w:rsidRPr="001C61F0">
                              <w:rPr>
                                <w:color w:val="0000FF"/>
                                <w:lang w:val="bg-BG" w:eastAsia="bg-BG"/>
                              </w:rPr>
                              <w:t>}</w:t>
                            </w:r>
                            <w:r w:rsidRPr="001C61F0">
                              <w:rPr>
                                <w:lang w:val="bg-BG" w:eastAsia="bg-BG"/>
                              </w:rPr>
                              <w:t>"&gt;</w:t>
                            </w:r>
                          </w:p>
                          <w:p w:rsidR="00054BA9" w:rsidRPr="001C61F0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1C61F0">
                              <w:rPr>
                                <w:lang w:val="bg-BG" w:eastAsia="bg-BG"/>
                              </w:rPr>
                              <w:t xml:space="preserve">          &lt;img class="memePoster" src="</w:t>
                            </w:r>
                            <w:r w:rsidRPr="001C61F0">
                              <w:rPr>
                                <w:color w:val="0000FF"/>
                                <w:lang w:val="bg-BG" w:eastAsia="bg-BG"/>
                              </w:rPr>
                              <w:t>${</w:t>
                            </w:r>
                            <w:r w:rsidRPr="001C61F0">
                              <w:rPr>
                                <w:color w:val="000000"/>
                                <w:lang w:val="bg-BG" w:eastAsia="bg-BG"/>
                              </w:rPr>
                              <w:t>meme.memeSrc</w:t>
                            </w:r>
                            <w:r w:rsidRPr="001C61F0">
                              <w:rPr>
                                <w:color w:val="0000FF"/>
                                <w:lang w:val="bg-BG" w:eastAsia="bg-BG"/>
                              </w:rPr>
                              <w:t>}</w:t>
                            </w:r>
                            <w:r w:rsidRPr="001C61F0">
                              <w:rPr>
                                <w:lang w:val="bg-BG" w:eastAsia="bg-BG"/>
                              </w:rPr>
                              <w:t xml:space="preserve">"/&gt;          </w:t>
                            </w:r>
                          </w:p>
                          <w:p w:rsidR="00054BA9" w:rsidRDefault="00054BA9" w:rsidP="00054BA9">
                            <w:pPr>
                              <w:pStyle w:val="Code"/>
                              <w:rPr>
                                <w:lang w:val="bg-BG" w:eastAsia="bg-BG"/>
                              </w:rPr>
                            </w:pPr>
                            <w:r>
                              <w:rPr>
                                <w:lang w:val="bg-BG" w:eastAsia="bg-BG"/>
                              </w:rPr>
                              <w:t xml:space="preserve"> </w:t>
                            </w:r>
                            <w:r w:rsidRPr="001C61F0">
                              <w:rPr>
                                <w:lang w:val="bg-BG" w:eastAsia="bg-BG"/>
                              </w:rPr>
                              <w:t>&lt;/div&gt;`</w:t>
                            </w:r>
                          </w:p>
                          <w:p w:rsidR="00054BA9" w:rsidRDefault="0005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4AA9" id="_x0000_s1027" type="#_x0000_t202" style="position:absolute;margin-left:2pt;margin-top:19.5pt;width:319.8pt;height:1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">
                <v:textbox>
                  <w:txbxContent>
                    <w:p w:rsidR="00054BA9" w:rsidRPr="001C61F0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1C61F0">
                        <w:rPr>
                          <w:lang w:val="bg-BG" w:eastAsia="bg-BG"/>
                        </w:rPr>
                        <w:t>`&lt;div class="meme"&gt;</w:t>
                      </w:r>
                    </w:p>
                    <w:p w:rsidR="00054BA9" w:rsidRPr="001C61F0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1C61F0">
                        <w:rPr>
                          <w:lang w:val="bg-BG" w:eastAsia="bg-BG"/>
                        </w:rPr>
                        <w:t xml:space="preserve">          &lt;a href="/getDetails?id=</w:t>
                      </w:r>
                      <w:r w:rsidRPr="001C61F0">
                        <w:rPr>
                          <w:color w:val="0000FF"/>
                          <w:lang w:val="bg-BG" w:eastAsia="bg-BG"/>
                        </w:rPr>
                        <w:t>${</w:t>
                      </w:r>
                      <w:r w:rsidRPr="001C61F0">
                        <w:rPr>
                          <w:color w:val="000000"/>
                          <w:lang w:val="bg-BG" w:eastAsia="bg-BG"/>
                        </w:rPr>
                        <w:t>meme.id</w:t>
                      </w:r>
                      <w:r w:rsidRPr="001C61F0">
                        <w:rPr>
                          <w:color w:val="0000FF"/>
                          <w:lang w:val="bg-BG" w:eastAsia="bg-BG"/>
                        </w:rPr>
                        <w:t>}</w:t>
                      </w:r>
                      <w:r w:rsidRPr="001C61F0">
                        <w:rPr>
                          <w:lang w:val="bg-BG" w:eastAsia="bg-BG"/>
                        </w:rPr>
                        <w:t>"&gt;</w:t>
                      </w:r>
                    </w:p>
                    <w:p w:rsidR="00054BA9" w:rsidRPr="001C61F0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1C61F0">
                        <w:rPr>
                          <w:lang w:val="bg-BG" w:eastAsia="bg-BG"/>
                        </w:rPr>
                        <w:t xml:space="preserve">          &lt;img class="memePoster" src="</w:t>
                      </w:r>
                      <w:r w:rsidRPr="001C61F0">
                        <w:rPr>
                          <w:color w:val="0000FF"/>
                          <w:lang w:val="bg-BG" w:eastAsia="bg-BG"/>
                        </w:rPr>
                        <w:t>${</w:t>
                      </w:r>
                      <w:r w:rsidRPr="001C61F0">
                        <w:rPr>
                          <w:color w:val="000000"/>
                          <w:lang w:val="bg-BG" w:eastAsia="bg-BG"/>
                        </w:rPr>
                        <w:t>meme.memeSrc</w:t>
                      </w:r>
                      <w:r w:rsidRPr="001C61F0">
                        <w:rPr>
                          <w:color w:val="0000FF"/>
                          <w:lang w:val="bg-BG" w:eastAsia="bg-BG"/>
                        </w:rPr>
                        <w:t>}</w:t>
                      </w:r>
                      <w:r w:rsidRPr="001C61F0">
                        <w:rPr>
                          <w:lang w:val="bg-BG" w:eastAsia="bg-BG"/>
                        </w:rPr>
                        <w:t xml:space="preserve">"/&gt;          </w:t>
                      </w:r>
                    </w:p>
                    <w:p w:rsidR="00054BA9" w:rsidRDefault="00054BA9" w:rsidP="00054BA9">
                      <w:pPr>
                        <w:pStyle w:val="Code"/>
                        <w:rPr>
                          <w:lang w:val="bg-BG" w:eastAsia="bg-BG"/>
                        </w:rPr>
                      </w:pPr>
                      <w:r>
                        <w:rPr>
                          <w:lang w:val="bg-BG" w:eastAsia="bg-BG"/>
                        </w:rPr>
                        <w:t xml:space="preserve"> </w:t>
                      </w:r>
                      <w:r w:rsidRPr="001C61F0">
                        <w:rPr>
                          <w:lang w:val="bg-BG" w:eastAsia="bg-BG"/>
                        </w:rPr>
                        <w:t>&lt;/div&gt;`</w:t>
                      </w:r>
                    </w:p>
                    <w:p w:rsidR="00054BA9" w:rsidRDefault="00054BA9"/>
                  </w:txbxContent>
                </v:textbox>
              </v:shape>
            </w:pict>
          </mc:Fallback>
        </mc:AlternateContent>
      </w:r>
      <w:r w:rsidR="00B6428C">
        <w:t xml:space="preserve">For </w:t>
      </w:r>
      <w:r w:rsidR="00B6428C" w:rsidRPr="00F56DBA">
        <w:rPr>
          <w:b/>
        </w:rPr>
        <w:t>each</w:t>
      </w:r>
      <w:r w:rsidR="00B6428C">
        <w:t xml:space="preserve"> meme:</w:t>
      </w:r>
    </w:p>
    <w:p w:rsidR="00054BA9" w:rsidRDefault="00054BA9" w:rsidP="00054BA9">
      <w:pPr>
        <w:pStyle w:val="Code"/>
        <w:rPr>
          <w:lang w:eastAsia="bg-BG"/>
        </w:rPr>
      </w:pPr>
    </w:p>
    <w:p w:rsidR="00054BA9" w:rsidRDefault="00054BA9" w:rsidP="00054BA9">
      <w:pPr>
        <w:pStyle w:val="Code"/>
        <w:rPr>
          <w:lang w:eastAsia="bg-BG"/>
        </w:rPr>
      </w:pPr>
    </w:p>
    <w:p w:rsidR="00054BA9" w:rsidRDefault="00054BA9" w:rsidP="00054BA9">
      <w:pPr>
        <w:pStyle w:val="Code"/>
        <w:rPr>
          <w:lang w:eastAsia="bg-BG"/>
        </w:rPr>
      </w:pPr>
    </w:p>
    <w:p w:rsidR="00054BA9" w:rsidRDefault="00054BA9" w:rsidP="00054BA9">
      <w:pPr>
        <w:pStyle w:val="Code"/>
        <w:rPr>
          <w:lang w:eastAsia="bg-BG"/>
        </w:rPr>
      </w:pPr>
    </w:p>
    <w:p w:rsidR="00B6428C" w:rsidRDefault="00B6428C" w:rsidP="00054BA9">
      <w:pPr>
        <w:pStyle w:val="Code"/>
        <w:rPr>
          <w:lang w:val="bg-BG" w:eastAsia="bg-BG"/>
        </w:rPr>
      </w:pPr>
    </w:p>
    <w:p w:rsidR="00B6428C" w:rsidRPr="00397BEA" w:rsidRDefault="00B6428C" w:rsidP="00B6428C">
      <w:r>
        <w:t xml:space="preserve">The memes should be </w:t>
      </w:r>
      <w:r w:rsidRPr="0053612C">
        <w:rPr>
          <w:b/>
        </w:rPr>
        <w:t>sorted</w:t>
      </w:r>
      <w:r>
        <w:t xml:space="preserve"> by date</w:t>
      </w:r>
      <w:r w:rsidR="0053612C">
        <w:t xml:space="preserve"> </w:t>
      </w:r>
      <w:r w:rsidR="0053612C">
        <w:rPr>
          <w:b/>
        </w:rPr>
        <w:t>descending</w:t>
      </w:r>
      <w:r>
        <w:t>.</w:t>
      </w:r>
    </w:p>
    <w:p w:rsidR="00B6428C" w:rsidRPr="0053612C" w:rsidRDefault="000F2BF1" w:rsidP="0053612C">
      <w:r w:rsidRPr="00054BA9">
        <w:rPr>
          <w:rFonts w:ascii="Consolas" w:eastAsia="Times New Roman" w:hAnsi="Consolas" w:cs="Times New Roman"/>
          <w:noProof/>
          <w:color w:val="00000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657E1A" wp14:editId="44A34DD6">
                <wp:simplePos x="0" y="0"/>
                <wp:positionH relativeFrom="column">
                  <wp:posOffset>42545</wp:posOffset>
                </wp:positionH>
                <wp:positionV relativeFrom="paragraph">
                  <wp:posOffset>244532</wp:posOffset>
                </wp:positionV>
                <wp:extent cx="4046220" cy="403860"/>
                <wp:effectExtent l="0" t="0" r="11430" b="15240"/>
                <wp:wrapNone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BA9" w:rsidRPr="001C61F0" w:rsidRDefault="00054BA9" w:rsidP="00054BA9">
                            <w:pPr>
                              <w:shd w:val="clear" w:color="auto" w:fill="FFFFFF"/>
                              <w:spacing w:line="285" w:lineRule="atLeast"/>
                              <w:rPr>
                                <w:rStyle w:val="CodeChar"/>
                                <w:lang w:eastAsia="bg-BG"/>
                              </w:rPr>
                            </w:pPr>
                            <w:r w:rsidRPr="001C61F0">
                              <w:rPr>
                                <w:rStyle w:val="CodeChar"/>
                                <w:lang w:eastAsia="bg-BG"/>
                              </w:rPr>
                              <w:t>&lt;div id="replaceMe"&gt;{{replaceMe}}&lt;/div&gt;</w:t>
                            </w:r>
                          </w:p>
                          <w:p w:rsidR="00054BA9" w:rsidRDefault="0005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7E1A" id="_x0000_s1028" type="#_x0000_t202" style="position:absolute;margin-left:3.35pt;margin-top:19.25pt;width:318.6pt;height:31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">
                <v:textbox>
                  <w:txbxContent>
                    <w:p w:rsidR="00054BA9" w:rsidRPr="001C61F0" w:rsidRDefault="00054BA9" w:rsidP="00054BA9">
                      <w:pPr>
                        <w:shd w:val="clear" w:color="auto" w:fill="FFFFFF"/>
                        <w:spacing w:line="285" w:lineRule="atLeast"/>
                        <w:rPr>
                          <w:rStyle w:val="CodeChar"/>
                          <w:lang w:eastAsia="bg-BG"/>
                        </w:rPr>
                      </w:pPr>
                      <w:r w:rsidRPr="001C61F0">
                        <w:rPr>
                          <w:rStyle w:val="CodeChar"/>
                          <w:lang w:eastAsia="bg-BG"/>
                        </w:rPr>
                        <w:t>&lt;div id="replaceMe"&gt;{{replaceMe}}&lt;/div&gt;</w:t>
                      </w:r>
                    </w:p>
                    <w:p w:rsidR="00054BA9" w:rsidRDefault="00054BA9"/>
                  </w:txbxContent>
                </v:textbox>
              </v:shape>
            </w:pict>
          </mc:Fallback>
        </mc:AlternateContent>
      </w:r>
      <w:r w:rsidR="00B6428C" w:rsidRPr="0053612C">
        <w:t>For displaying the details view in '</w:t>
      </w:r>
      <w:r w:rsidR="00B6428C" w:rsidRPr="000F2BF1">
        <w:rPr>
          <w:b/>
        </w:rPr>
        <w:t>details.html</w:t>
      </w:r>
      <w:r w:rsidR="00B6428C" w:rsidRPr="0053612C">
        <w:t>' the following line should be replaced:</w:t>
      </w:r>
    </w:p>
    <w:p w:rsidR="00054BA9" w:rsidRDefault="00054BA9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54BA9" w:rsidRDefault="00054BA9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6428C" w:rsidRPr="000F2BF1" w:rsidRDefault="00B6428C" w:rsidP="000F2BF1">
      <w:r w:rsidRPr="000F2BF1">
        <w:t>With:</w:t>
      </w:r>
    </w:p>
    <w:p w:rsidR="00054BA9" w:rsidRDefault="00E553C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54BA9">
        <w:rPr>
          <w:rFonts w:ascii="Consolas" w:eastAsia="Times New Roman" w:hAnsi="Consolas" w:cs="Times New Roman"/>
          <w:noProof/>
          <w:color w:val="00000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7E0B05" wp14:editId="2C7984F3">
                <wp:simplePos x="0" y="0"/>
                <wp:positionH relativeFrom="column">
                  <wp:posOffset>25336</wp:posOffset>
                </wp:positionH>
                <wp:positionV relativeFrom="paragraph">
                  <wp:posOffset>3433</wp:posOffset>
                </wp:positionV>
                <wp:extent cx="6667500" cy="1408274"/>
                <wp:effectExtent l="0" t="0" r="19050" b="20955"/>
                <wp:wrapNone/>
                <wp:docPr id="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408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BA9" w:rsidRPr="003427C8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3427C8">
                              <w:rPr>
                                <w:lang w:val="bg-BG" w:eastAsia="bg-BG"/>
                              </w:rPr>
                              <w:t>`&lt;div class="content"&gt;</w:t>
                            </w:r>
                          </w:p>
                          <w:p w:rsidR="00054BA9" w:rsidRPr="003427C8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3427C8">
                              <w:rPr>
                                <w:lang w:val="bg-BG" w:eastAsia="bg-BG"/>
                              </w:rPr>
                              <w:t xml:space="preserve">    &lt;img src="</w:t>
                            </w:r>
                            <w:r w:rsidRPr="003427C8">
                              <w:rPr>
                                <w:color w:val="0000FF"/>
                                <w:lang w:val="bg-BG" w:eastAsia="bg-BG"/>
                              </w:rPr>
                              <w:t>${</w:t>
                            </w:r>
                            <w:r w:rsidRPr="003427C8">
                              <w:rPr>
                                <w:color w:val="000000"/>
                                <w:lang w:val="bg-BG" w:eastAsia="bg-BG"/>
                              </w:rPr>
                              <w:t>targetedMeme.memeSrc</w:t>
                            </w:r>
                            <w:r w:rsidRPr="003427C8">
                              <w:rPr>
                                <w:color w:val="0000FF"/>
                                <w:lang w:val="bg-BG" w:eastAsia="bg-BG"/>
                              </w:rPr>
                              <w:t>}</w:t>
                            </w:r>
                            <w:r w:rsidRPr="003427C8">
                              <w:rPr>
                                <w:lang w:val="bg-BG" w:eastAsia="bg-BG"/>
                              </w:rPr>
                              <w:t>" alt=""/&gt;</w:t>
                            </w:r>
                          </w:p>
                          <w:p w:rsidR="00054BA9" w:rsidRPr="003427C8" w:rsidRDefault="003E697A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>
                              <w:rPr>
                                <w:lang w:val="bg-BG" w:eastAsia="bg-BG"/>
                              </w:rPr>
                              <w:t xml:space="preserve">    &lt;h3&gt;Title </w:t>
                            </w:r>
                            <w:r w:rsidR="00054BA9" w:rsidRPr="003427C8">
                              <w:rPr>
                                <w:color w:val="0000FF"/>
                                <w:lang w:val="bg-BG" w:eastAsia="bg-BG"/>
                              </w:rPr>
                              <w:t>${</w:t>
                            </w:r>
                            <w:r w:rsidR="00054BA9" w:rsidRPr="003427C8">
                              <w:rPr>
                                <w:color w:val="000000"/>
                                <w:lang w:val="bg-BG" w:eastAsia="bg-BG"/>
                              </w:rPr>
                              <w:t>targetedMeme.title</w:t>
                            </w:r>
                            <w:r w:rsidR="00054BA9" w:rsidRPr="003427C8">
                              <w:rPr>
                                <w:color w:val="0000FF"/>
                                <w:lang w:val="bg-BG" w:eastAsia="bg-BG"/>
                              </w:rPr>
                              <w:t>}</w:t>
                            </w:r>
                            <w:r w:rsidR="00054BA9" w:rsidRPr="003427C8">
                              <w:rPr>
                                <w:lang w:val="bg-BG" w:eastAsia="bg-BG"/>
                              </w:rPr>
                              <w:t>&lt;/h3&gt;</w:t>
                            </w:r>
                          </w:p>
                          <w:p w:rsidR="00054BA9" w:rsidRPr="003427C8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3427C8">
                              <w:rPr>
                                <w:lang w:val="bg-BG" w:eastAsia="bg-BG"/>
                              </w:rPr>
                              <w:t xml:space="preserve">    &lt;p&gt; </w:t>
                            </w:r>
                            <w:r w:rsidRPr="003427C8">
                              <w:rPr>
                                <w:color w:val="0000FF"/>
                                <w:lang w:val="bg-BG" w:eastAsia="bg-BG"/>
                              </w:rPr>
                              <w:t>${</w:t>
                            </w:r>
                            <w:r w:rsidRPr="003427C8">
                              <w:rPr>
                                <w:color w:val="000000"/>
                                <w:lang w:val="bg-BG" w:eastAsia="bg-BG"/>
                              </w:rPr>
                              <w:t>targetedMeme.description</w:t>
                            </w:r>
                            <w:r w:rsidRPr="003427C8">
                              <w:rPr>
                                <w:color w:val="0000FF"/>
                                <w:lang w:val="bg-BG" w:eastAsia="bg-BG"/>
                              </w:rPr>
                              <w:t>}</w:t>
                            </w:r>
                            <w:r w:rsidRPr="003427C8">
                              <w:rPr>
                                <w:lang w:val="bg-BG" w:eastAsia="bg-BG"/>
                              </w:rPr>
                              <w:t>&lt;/p&gt;</w:t>
                            </w:r>
                          </w:p>
                          <w:p w:rsidR="00054BA9" w:rsidRPr="003427C8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3427C8">
                              <w:rPr>
                                <w:lang w:val="bg-BG" w:eastAsia="bg-BG"/>
                              </w:rPr>
                              <w:t>&lt;/div&gt;`</w:t>
                            </w:r>
                          </w:p>
                          <w:p w:rsidR="00054BA9" w:rsidRDefault="0005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0B05" id="_x0000_s1029" type="#_x0000_t202" style="position:absolute;margin-left:2pt;margin-top:.25pt;width:525pt;height:11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">
                <v:textbox>
                  <w:txbxContent>
                    <w:p w:rsidR="00054BA9" w:rsidRPr="003427C8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3427C8">
                        <w:rPr>
                          <w:lang w:val="bg-BG" w:eastAsia="bg-BG"/>
                        </w:rPr>
                        <w:t>`&lt;div class="content"&gt;</w:t>
                      </w:r>
                    </w:p>
                    <w:p w:rsidR="00054BA9" w:rsidRPr="003427C8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3427C8">
                        <w:rPr>
                          <w:lang w:val="bg-BG" w:eastAsia="bg-BG"/>
                        </w:rPr>
                        <w:t xml:space="preserve">    &lt;img src="</w:t>
                      </w:r>
                      <w:r w:rsidRPr="003427C8">
                        <w:rPr>
                          <w:color w:val="0000FF"/>
                          <w:lang w:val="bg-BG" w:eastAsia="bg-BG"/>
                        </w:rPr>
                        <w:t>${</w:t>
                      </w:r>
                      <w:r w:rsidRPr="003427C8">
                        <w:rPr>
                          <w:color w:val="000000"/>
                          <w:lang w:val="bg-BG" w:eastAsia="bg-BG"/>
                        </w:rPr>
                        <w:t>targetedMeme.memeSrc</w:t>
                      </w:r>
                      <w:r w:rsidRPr="003427C8">
                        <w:rPr>
                          <w:color w:val="0000FF"/>
                          <w:lang w:val="bg-BG" w:eastAsia="bg-BG"/>
                        </w:rPr>
                        <w:t>}</w:t>
                      </w:r>
                      <w:r w:rsidRPr="003427C8">
                        <w:rPr>
                          <w:lang w:val="bg-BG" w:eastAsia="bg-BG"/>
                        </w:rPr>
                        <w:t>" alt=""/&gt;</w:t>
                      </w:r>
                    </w:p>
                    <w:p w:rsidR="00054BA9" w:rsidRPr="003427C8" w:rsidRDefault="003E697A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>
                        <w:rPr>
                          <w:lang w:val="bg-BG" w:eastAsia="bg-BG"/>
                        </w:rPr>
                        <w:t xml:space="preserve">    &lt;h3&gt;Title </w:t>
                      </w:r>
                      <w:r w:rsidR="00054BA9" w:rsidRPr="003427C8">
                        <w:rPr>
                          <w:color w:val="0000FF"/>
                          <w:lang w:val="bg-BG" w:eastAsia="bg-BG"/>
                        </w:rPr>
                        <w:t>${</w:t>
                      </w:r>
                      <w:r w:rsidR="00054BA9" w:rsidRPr="003427C8">
                        <w:rPr>
                          <w:color w:val="000000"/>
                          <w:lang w:val="bg-BG" w:eastAsia="bg-BG"/>
                        </w:rPr>
                        <w:t>targetedMeme.title</w:t>
                      </w:r>
                      <w:r w:rsidR="00054BA9" w:rsidRPr="003427C8">
                        <w:rPr>
                          <w:color w:val="0000FF"/>
                          <w:lang w:val="bg-BG" w:eastAsia="bg-BG"/>
                        </w:rPr>
                        <w:t>}</w:t>
                      </w:r>
                      <w:r w:rsidR="00054BA9" w:rsidRPr="003427C8">
                        <w:rPr>
                          <w:lang w:val="bg-BG" w:eastAsia="bg-BG"/>
                        </w:rPr>
                        <w:t>&lt;/h3&gt;</w:t>
                      </w:r>
                    </w:p>
                    <w:p w:rsidR="00054BA9" w:rsidRPr="003427C8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3427C8">
                        <w:rPr>
                          <w:lang w:val="bg-BG" w:eastAsia="bg-BG"/>
                        </w:rPr>
                        <w:t xml:space="preserve">    &lt;p&gt; </w:t>
                      </w:r>
                      <w:r w:rsidRPr="003427C8">
                        <w:rPr>
                          <w:color w:val="0000FF"/>
                          <w:lang w:val="bg-BG" w:eastAsia="bg-BG"/>
                        </w:rPr>
                        <w:t>${</w:t>
                      </w:r>
                      <w:r w:rsidRPr="003427C8">
                        <w:rPr>
                          <w:color w:val="000000"/>
                          <w:lang w:val="bg-BG" w:eastAsia="bg-BG"/>
                        </w:rPr>
                        <w:t>targetedMeme.description</w:t>
                      </w:r>
                      <w:r w:rsidRPr="003427C8">
                        <w:rPr>
                          <w:color w:val="0000FF"/>
                          <w:lang w:val="bg-BG" w:eastAsia="bg-BG"/>
                        </w:rPr>
                        <w:t>}</w:t>
                      </w:r>
                      <w:r w:rsidRPr="003427C8">
                        <w:rPr>
                          <w:lang w:val="bg-BG" w:eastAsia="bg-BG"/>
                        </w:rPr>
                        <w:t>&lt;/p&gt;</w:t>
                      </w:r>
                    </w:p>
                    <w:p w:rsidR="00054BA9" w:rsidRPr="003427C8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3427C8">
                        <w:rPr>
                          <w:lang w:val="bg-BG" w:eastAsia="bg-BG"/>
                        </w:rPr>
                        <w:t>&lt;/div&gt;`</w:t>
                      </w:r>
                    </w:p>
                    <w:p w:rsidR="00054BA9" w:rsidRDefault="00054BA9"/>
                  </w:txbxContent>
                </v:textbox>
              </v:shape>
            </w:pict>
          </mc:Fallback>
        </mc:AlternateContent>
      </w:r>
    </w:p>
    <w:p w:rsidR="00054BA9" w:rsidRDefault="00054BA9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54BA9" w:rsidRDefault="00054BA9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54BA9" w:rsidRDefault="00054BA9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54BA9" w:rsidRDefault="00054BA9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54BA9" w:rsidRDefault="00054BA9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54BA9" w:rsidRDefault="00054BA9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6428C" w:rsidRDefault="00B6428C" w:rsidP="00B6428C">
      <w:pPr>
        <w:pStyle w:val="Heading3"/>
      </w:pPr>
      <w:r>
        <w:t>1.2 Implement upload image functionality</w:t>
      </w:r>
    </w:p>
    <w:p w:rsidR="00B6428C" w:rsidRDefault="00B6428C" w:rsidP="00B6428C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 xml:space="preserve">), so that the app can work with real images (not </w:t>
      </w:r>
      <w:proofErr w:type="spellStart"/>
      <w:proofErr w:type="gramStart"/>
      <w:r>
        <w:t>url</w:t>
      </w:r>
      <w:proofErr w:type="spellEnd"/>
      <w:proofErr w:type="gramEnd"/>
      <w:r>
        <w:t xml:space="preserve"> addresses), for this task you </w:t>
      </w:r>
      <w:r w:rsidRPr="00F56DBA">
        <w:rPr>
          <w:b/>
        </w:rPr>
        <w:t>must</w:t>
      </w:r>
      <w:r>
        <w:t xml:space="preserve"> use the provided form in </w:t>
      </w:r>
      <w:r w:rsidRPr="00F56DBA">
        <w:rPr>
          <w:b/>
        </w:rPr>
        <w:t>'addMeme.html'</w:t>
      </w:r>
    </w:p>
    <w:p w:rsidR="00B6428C" w:rsidRDefault="00B6428C" w:rsidP="00B6428C">
      <w:r w:rsidRPr="00541EBE">
        <w:rPr>
          <w:b/>
        </w:rPr>
        <w:t>Hints</w:t>
      </w:r>
      <w:r>
        <w:t xml:space="preserve">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1EBE">
        <w:rPr>
          <w:b/>
        </w:rPr>
        <w:t>busboy</w:t>
      </w:r>
      <w:r>
        <w:t>'.</w:t>
      </w:r>
    </w:p>
    <w:p w:rsidR="00054BA9" w:rsidRDefault="00054BA9" w:rsidP="00B6428C"/>
    <w:p w:rsidR="00B6428C" w:rsidRDefault="00B6428C" w:rsidP="00B6428C">
      <w:pPr>
        <w:pStyle w:val="Heading3"/>
      </w:pPr>
      <w:r>
        <w:lastRenderedPageBreak/>
        <w:t>1.3 Generate meme objects</w:t>
      </w:r>
    </w:p>
    <w:p w:rsidR="00B6428C" w:rsidRDefault="00B6428C" w:rsidP="00B6428C">
      <w:r>
        <w:t xml:space="preserve">For each uploaded meme </w:t>
      </w:r>
      <w:r>
        <w:rPr>
          <w:b/>
        </w:rPr>
        <w:t>create</w:t>
      </w:r>
      <w:r>
        <w:t xml:space="preserve"> new object with the following properties:</w:t>
      </w:r>
    </w:p>
    <w:p w:rsidR="00B6428C" w:rsidRDefault="00054BA9" w:rsidP="00B6428C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B43E9" wp14:editId="72F9267F">
                <wp:simplePos x="0" y="0"/>
                <wp:positionH relativeFrom="column">
                  <wp:posOffset>55245</wp:posOffset>
                </wp:positionH>
                <wp:positionV relativeFrom="paragraph">
                  <wp:posOffset>41526</wp:posOffset>
                </wp:positionV>
                <wp:extent cx="2374265" cy="2164080"/>
                <wp:effectExtent l="0" t="0" r="16510" b="26670"/>
                <wp:wrapNone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BA9" w:rsidRPr="000B418A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>
                              <w:rPr>
                                <w:lang w:eastAsia="bg-BG"/>
                              </w:rPr>
                              <w:t>Meme =</w:t>
                            </w: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 xml:space="preserve"> {</w:t>
                            </w:r>
                          </w:p>
                          <w:p w:rsidR="00054BA9" w:rsidRPr="000B418A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 xml:space="preserve">    </w:t>
                            </w: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>id: id,</w:t>
                            </w:r>
                          </w:p>
                          <w:p w:rsidR="00054BA9" w:rsidRPr="000B418A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 xml:space="preserve">    title: title,</w:t>
                            </w:r>
                          </w:p>
                          <w:p w:rsidR="00054BA9" w:rsidRPr="000B418A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 xml:space="preserve">    memeSrc: memeSrc,</w:t>
                            </w:r>
                          </w:p>
                          <w:p w:rsidR="00054BA9" w:rsidRPr="000B418A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 xml:space="preserve">    description: description,</w:t>
                            </w:r>
                          </w:p>
                          <w:p w:rsidR="00054BA9" w:rsidRPr="000B418A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 xml:space="preserve">    privacy: privacy,</w:t>
                            </w:r>
                          </w:p>
                          <w:p w:rsidR="00054BA9" w:rsidRPr="000B418A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 xml:space="preserve">    dateStamp: Date.now()</w:t>
                            </w:r>
                          </w:p>
                          <w:p w:rsidR="00054BA9" w:rsidRDefault="00054BA9" w:rsidP="00054BA9">
                            <w:pPr>
                              <w:pStyle w:val="Code"/>
                              <w:rPr>
                                <w:color w:val="000000"/>
                                <w:lang w:val="bg-BG" w:eastAsia="bg-BG"/>
                              </w:rPr>
                            </w:pPr>
                            <w:r w:rsidRPr="000B418A">
                              <w:rPr>
                                <w:color w:val="000000"/>
                                <w:lang w:val="bg-BG" w:eastAsia="bg-BG"/>
                              </w:rPr>
                              <w:t xml:space="preserve">  }</w:t>
                            </w:r>
                          </w:p>
                          <w:p w:rsidR="00054BA9" w:rsidRDefault="0005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43E9" id="_x0000_s1030" type="#_x0000_t202" style="position:absolute;margin-left:4.35pt;margin-top:3.25pt;width:186.95pt;height:170.4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">
                <v:textbox>
                  <w:txbxContent>
                    <w:p w:rsidR="00054BA9" w:rsidRPr="000B418A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>
                        <w:rPr>
                          <w:lang w:eastAsia="bg-BG"/>
                        </w:rPr>
                        <w:t>Meme =</w:t>
                      </w:r>
                      <w:r w:rsidRPr="000B418A">
                        <w:rPr>
                          <w:color w:val="000000"/>
                          <w:lang w:val="bg-BG" w:eastAsia="bg-BG"/>
                        </w:rPr>
                        <w:t xml:space="preserve"> {</w:t>
                      </w:r>
                    </w:p>
                    <w:p w:rsidR="00054BA9" w:rsidRPr="000B418A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0B418A">
                        <w:rPr>
                          <w:color w:val="000000"/>
                          <w:lang w:val="bg-BG" w:eastAsia="bg-BG"/>
                        </w:rPr>
                        <w:t xml:space="preserve">    </w:t>
                      </w:r>
                      <w:r w:rsidRPr="000B418A">
                        <w:rPr>
                          <w:color w:val="000000"/>
                          <w:lang w:val="bg-BG" w:eastAsia="bg-BG"/>
                        </w:rPr>
                        <w:t>id: id,</w:t>
                      </w:r>
                    </w:p>
                    <w:p w:rsidR="00054BA9" w:rsidRPr="000B418A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0B418A">
                        <w:rPr>
                          <w:color w:val="000000"/>
                          <w:lang w:val="bg-BG" w:eastAsia="bg-BG"/>
                        </w:rPr>
                        <w:t xml:space="preserve">    title: title,</w:t>
                      </w:r>
                    </w:p>
                    <w:p w:rsidR="00054BA9" w:rsidRPr="000B418A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0B418A">
                        <w:rPr>
                          <w:color w:val="000000"/>
                          <w:lang w:val="bg-BG" w:eastAsia="bg-BG"/>
                        </w:rPr>
                        <w:t xml:space="preserve">    memeSrc: memeSrc,</w:t>
                      </w:r>
                    </w:p>
                    <w:p w:rsidR="00054BA9" w:rsidRPr="000B418A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0B418A">
                        <w:rPr>
                          <w:color w:val="000000"/>
                          <w:lang w:val="bg-BG" w:eastAsia="bg-BG"/>
                        </w:rPr>
                        <w:t xml:space="preserve">    description: description,</w:t>
                      </w:r>
                    </w:p>
                    <w:p w:rsidR="00054BA9" w:rsidRPr="000B418A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0B418A">
                        <w:rPr>
                          <w:color w:val="000000"/>
                          <w:lang w:val="bg-BG" w:eastAsia="bg-BG"/>
                        </w:rPr>
                        <w:t xml:space="preserve">    privacy: privacy,</w:t>
                      </w:r>
                    </w:p>
                    <w:p w:rsidR="00054BA9" w:rsidRPr="000B418A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0B418A">
                        <w:rPr>
                          <w:color w:val="000000"/>
                          <w:lang w:val="bg-BG" w:eastAsia="bg-BG"/>
                        </w:rPr>
                        <w:t xml:space="preserve">    dateStamp: Date.now()</w:t>
                      </w:r>
                    </w:p>
                    <w:p w:rsidR="00054BA9" w:rsidRDefault="00054BA9" w:rsidP="00054BA9">
                      <w:pPr>
                        <w:pStyle w:val="Code"/>
                        <w:rPr>
                          <w:color w:val="000000"/>
                          <w:lang w:val="bg-BG" w:eastAsia="bg-BG"/>
                        </w:rPr>
                      </w:pPr>
                      <w:r w:rsidRPr="000B418A">
                        <w:rPr>
                          <w:color w:val="000000"/>
                          <w:lang w:val="bg-BG" w:eastAsia="bg-BG"/>
                        </w:rPr>
                        <w:t xml:space="preserve">  }</w:t>
                      </w:r>
                    </w:p>
                    <w:p w:rsidR="00054BA9" w:rsidRDefault="00054BA9"/>
                  </w:txbxContent>
                </v:textbox>
              </v:shape>
            </w:pict>
          </mc:Fallback>
        </mc:AlternateContent>
      </w:r>
    </w:p>
    <w:p w:rsidR="00054BA9" w:rsidRDefault="00054BA9" w:rsidP="00B6428C"/>
    <w:p w:rsidR="00054BA9" w:rsidRDefault="00054BA9" w:rsidP="00B6428C"/>
    <w:p w:rsidR="00054BA9" w:rsidRDefault="00054BA9" w:rsidP="00B6428C"/>
    <w:p w:rsidR="00054BA9" w:rsidRDefault="00054BA9" w:rsidP="00B6428C"/>
    <w:p w:rsidR="00054BA9" w:rsidRDefault="00054BA9" w:rsidP="00B6428C"/>
    <w:p w:rsidR="00054BA9" w:rsidRDefault="00054BA9" w:rsidP="00B6428C"/>
    <w:p w:rsidR="00054BA9" w:rsidRDefault="00054BA9" w:rsidP="00B6428C"/>
    <w:p w:rsidR="00054BA9" w:rsidRDefault="00054BA9" w:rsidP="00B6428C"/>
    <w:p w:rsidR="00B6428C" w:rsidRDefault="00B6428C" w:rsidP="00B6428C">
      <w:pPr>
        <w:rPr>
          <w:lang w:eastAsia="bg-BG"/>
        </w:rPr>
      </w:pPr>
      <w:r>
        <w:rPr>
          <w:lang w:eastAsia="bg-BG"/>
        </w:rPr>
        <w:t xml:space="preserve">The </w:t>
      </w:r>
      <w:r w:rsidRPr="00C91539">
        <w:rPr>
          <w:b/>
          <w:lang w:eastAsia="bg-BG"/>
        </w:rPr>
        <w:t>id</w:t>
      </w:r>
      <w:r>
        <w:rPr>
          <w:lang w:eastAsia="bg-BG"/>
        </w:rPr>
        <w:t xml:space="preserve"> and the </w:t>
      </w:r>
      <w:r w:rsidRPr="00C91539">
        <w:rPr>
          <w:b/>
          <w:lang w:eastAsia="bg-BG"/>
        </w:rPr>
        <w:t>filename</w:t>
      </w:r>
      <w:r>
        <w:rPr>
          <w:lang w:eastAsia="bg-BG"/>
        </w:rPr>
        <w:t xml:space="preserve"> in the </w:t>
      </w:r>
      <w:proofErr w:type="spellStart"/>
      <w:r w:rsidRPr="00C91539">
        <w:rPr>
          <w:b/>
          <w:lang w:eastAsia="bg-BG"/>
        </w:rPr>
        <w:t>memeSrc</w:t>
      </w:r>
      <w:proofErr w:type="spellEnd"/>
      <w:r>
        <w:rPr>
          <w:lang w:eastAsia="bg-BG"/>
        </w:rPr>
        <w:t xml:space="preserve"> should be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strings.</w:t>
      </w:r>
    </w:p>
    <w:p w:rsidR="00B6428C" w:rsidRPr="00DD7B1E" w:rsidRDefault="00C91539" w:rsidP="00B6428C">
      <w:pPr>
        <w:rPr>
          <w:rStyle w:val="CodeChar"/>
          <w:lang w:eastAsia="bg-BG"/>
        </w:rPr>
      </w:pPr>
      <w:r>
        <w:rPr>
          <w:lang w:eastAsia="bg-BG"/>
        </w:rPr>
        <w:t>Example</w:t>
      </w:r>
      <w:r w:rsidR="00B6428C">
        <w:rPr>
          <w:lang w:eastAsia="bg-BG"/>
        </w:rPr>
        <w:t xml:space="preserve">: </w:t>
      </w:r>
      <w:r w:rsidR="00C31F9A">
        <w:rPr>
          <w:rStyle w:val="CodeChar"/>
        </w:rPr>
        <w:t>memeSrc:'./public/memeStorage</w:t>
      </w:r>
      <w:r w:rsidR="00B6428C" w:rsidRPr="00DD7B1E">
        <w:rPr>
          <w:rStyle w:val="CodeChar"/>
        </w:rPr>
        <w:t>/{random string}.jpg'</w:t>
      </w:r>
    </w:p>
    <w:p w:rsidR="00B6428C" w:rsidRDefault="00B6428C" w:rsidP="00003495">
      <w:r w:rsidRPr="00C91539">
        <w:rPr>
          <w:b/>
        </w:rPr>
        <w:t>HINT</w:t>
      </w:r>
      <w:r>
        <w:t xml:space="preserve">: For generating the </w:t>
      </w:r>
      <w:r w:rsidR="00C91539">
        <w:t>id</w:t>
      </w:r>
      <w:r>
        <w:t xml:space="preserve"> you may use the </w:t>
      </w:r>
      <w:r w:rsidRPr="003225E4">
        <w:rPr>
          <w:b/>
        </w:rPr>
        <w:t>'</w:t>
      </w:r>
      <w:proofErr w:type="spellStart"/>
      <w:r w:rsidRPr="003225E4">
        <w:rPr>
          <w:b/>
        </w:rPr>
        <w:t>shortid</w:t>
      </w:r>
      <w:proofErr w:type="spellEnd"/>
      <w:r w:rsidRPr="003225E4">
        <w:rPr>
          <w:b/>
        </w:rPr>
        <w:t>'</w:t>
      </w:r>
      <w:r>
        <w:t xml:space="preserve"> package or any kind of </w:t>
      </w:r>
      <w:r w:rsidRPr="00C91539">
        <w:rPr>
          <w:b/>
        </w:rPr>
        <w:t>random string</w:t>
      </w:r>
      <w:r>
        <w:t xml:space="preserve"> generator</w:t>
      </w:r>
    </w:p>
    <w:p w:rsidR="00B6428C" w:rsidRDefault="00B6428C" w:rsidP="00B6428C">
      <w:pPr>
        <w:pStyle w:val="Heading3"/>
      </w:pPr>
      <w:r>
        <w:t>1.5 On creation implement public/private property</w:t>
      </w:r>
    </w:p>
    <w:p w:rsidR="00B6428C" w:rsidRDefault="00B6428C" w:rsidP="00B6428C">
      <w:r>
        <w:t xml:space="preserve">When </w:t>
      </w:r>
      <w:r w:rsidRPr="00E553CC">
        <w:rPr>
          <w:b/>
        </w:rPr>
        <w:t>adding</w:t>
      </w:r>
      <w:r>
        <w:t xml:space="preserve"> meme to the DB the user should be able to </w:t>
      </w:r>
      <w:r w:rsidRPr="00E96A2E">
        <w:rPr>
          <w:b/>
        </w:rPr>
        <w:t>choose</w:t>
      </w:r>
      <w:r>
        <w:t xml:space="preserve"> between adding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B6428C" w:rsidRDefault="00B6428C" w:rsidP="00B6428C">
      <w:r>
        <w:t xml:space="preserve">The public entries should be visible in the </w:t>
      </w:r>
      <w:r w:rsidRPr="003225E4">
        <w:rPr>
          <w:b/>
        </w:rPr>
        <w:t>'</w:t>
      </w:r>
      <w:proofErr w:type="spellStart"/>
      <w:r w:rsidRPr="003225E4">
        <w:rPr>
          <w:b/>
        </w:rPr>
        <w:t>viewAll</w:t>
      </w:r>
      <w:proofErr w:type="spellEnd"/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B6428C" w:rsidRDefault="00B6428C" w:rsidP="00B6428C">
      <w:r>
        <w:t>Example: /</w:t>
      </w:r>
      <w:proofErr w:type="spellStart"/>
      <w:r w:rsidRPr="003225E4">
        <w:rPr>
          <w:b/>
        </w:rPr>
        <w:t>getDetails</w:t>
      </w:r>
      <w:proofErr w:type="gramStart"/>
      <w:r w:rsidRPr="003225E4">
        <w:rPr>
          <w:b/>
        </w:rPr>
        <w:t>?id</w:t>
      </w:r>
      <w:proofErr w:type="spellEnd"/>
      <w:proofErr w:type="gramEnd"/>
      <w:r w:rsidRPr="003225E4">
        <w:rPr>
          <w:b/>
        </w:rPr>
        <w:t>={{id of the private meme}}</w:t>
      </w:r>
    </w:p>
    <w:p w:rsidR="00623E29" w:rsidRDefault="00F31D70" w:rsidP="00623E29">
      <w:pPr>
        <w:pStyle w:val="Heading2"/>
      </w:pPr>
      <w:r>
        <w:t xml:space="preserve">Install </w:t>
      </w:r>
      <w:r w:rsidR="005644E5">
        <w:rPr>
          <w:noProof/>
        </w:rPr>
        <w:t>Mong</w:t>
      </w:r>
      <w:r>
        <w:rPr>
          <w:noProof/>
        </w:rPr>
        <w:t>oDB</w:t>
      </w:r>
      <w:r>
        <w:t xml:space="preserve"> and Mongoose</w:t>
      </w:r>
    </w:p>
    <w:p w:rsidR="00284235" w:rsidRDefault="00F7012B" w:rsidP="00A918CA">
      <w:r>
        <w:t>Open the provided skeleton</w:t>
      </w:r>
      <w:r w:rsidR="00284235">
        <w:t xml:space="preserve"> and </w:t>
      </w:r>
      <w:r w:rsidR="00284235" w:rsidRPr="00284235">
        <w:rPr>
          <w:b/>
        </w:rPr>
        <w:t>install</w:t>
      </w:r>
      <w:r w:rsidR="00284235">
        <w:t xml:space="preserve"> </w:t>
      </w:r>
      <w:r w:rsidR="00284235" w:rsidRPr="00284235">
        <w:rPr>
          <w:b/>
        </w:rPr>
        <w:t>all</w:t>
      </w:r>
      <w:r w:rsidR="00284235">
        <w:t xml:space="preserve"> packages. C</w:t>
      </w:r>
      <w:r>
        <w:t xml:space="preserve">reate </w:t>
      </w:r>
      <w:r w:rsidR="009826F9" w:rsidRPr="0065322E">
        <w:rPr>
          <w:b/>
        </w:rPr>
        <w:t>connection</w:t>
      </w:r>
      <w:r>
        <w:t xml:space="preserve"> with </w:t>
      </w:r>
      <w:r w:rsidRPr="0065322E">
        <w:rPr>
          <w:b/>
        </w:rPr>
        <w:t>MongoDB</w:t>
      </w:r>
      <w:r>
        <w:t xml:space="preserve"> on its default port-27017</w:t>
      </w:r>
      <w:r w:rsidR="00F31D70">
        <w:t>.</w:t>
      </w:r>
    </w:p>
    <w:p w:rsidR="00284235" w:rsidRDefault="00284235" w:rsidP="00A918CA">
      <w:r>
        <w:t xml:space="preserve">Connection string: </w:t>
      </w:r>
      <w:r w:rsidRPr="00284235">
        <w:rPr>
          <w:b/>
        </w:rPr>
        <w:t>mongodb</w:t>
      </w:r>
      <w:proofErr w:type="gramStart"/>
      <w:r w:rsidRPr="00284235">
        <w:rPr>
          <w:b/>
        </w:rPr>
        <w:t>:/</w:t>
      </w:r>
      <w:proofErr w:type="gramEnd"/>
      <w:r w:rsidRPr="00284235">
        <w:rPr>
          <w:b/>
        </w:rPr>
        <w:t>/localhost:27017/mongo-db-playground</w:t>
      </w:r>
      <w:r w:rsidR="009C28FD">
        <w:t xml:space="preserve"> </w:t>
      </w:r>
    </w:p>
    <w:p w:rsidR="00A918CA" w:rsidRDefault="009C28FD" w:rsidP="00A918CA">
      <w:r>
        <w:t xml:space="preserve">If there are any error messages, about deprecated </w:t>
      </w:r>
      <w:r w:rsidR="00BD701D">
        <w:t>functionalities,</w:t>
      </w:r>
      <w:r>
        <w:t xml:space="preserve"> try to fix them.</w:t>
      </w:r>
    </w:p>
    <w:p w:rsidR="006F68B5" w:rsidRDefault="00F7012B" w:rsidP="00DD436E">
      <w:pPr>
        <w:pStyle w:val="Heading2"/>
      </w:pPr>
      <w:r>
        <w:t>Implement the following logic in MongoDB playground</w:t>
      </w:r>
    </w:p>
    <w:p w:rsidR="00F7012B" w:rsidRPr="00F7012B" w:rsidRDefault="00EC5F43" w:rsidP="004E548A">
      <w:pPr>
        <w:pStyle w:val="Heading3"/>
        <w:numPr>
          <w:ilvl w:val="1"/>
          <w:numId w:val="19"/>
        </w:numPr>
      </w:pPr>
      <w:r>
        <w:t>Create mongoose s</w:t>
      </w:r>
      <w:r w:rsidR="00F7012B">
        <w:t>chemas</w:t>
      </w:r>
    </w:p>
    <w:p w:rsidR="00AC4046" w:rsidRDefault="00F7012B" w:rsidP="00A61ED2">
      <w:r>
        <w:t>In the appropriate folder create t</w:t>
      </w:r>
      <w:r w:rsidR="0065322E">
        <w:t>w</w:t>
      </w:r>
      <w:r>
        <w:t xml:space="preserve">o </w:t>
      </w:r>
      <w:r w:rsidRPr="0065322E">
        <w:rPr>
          <w:b/>
        </w:rPr>
        <w:t>Schemas</w:t>
      </w:r>
      <w:r>
        <w:t xml:space="preserve"> with names tag and image, which you will be using for </w:t>
      </w:r>
      <w:r w:rsidR="00887437" w:rsidRPr="00291F61">
        <w:rPr>
          <w:b/>
        </w:rPr>
        <w:t>creating</w:t>
      </w:r>
      <w:r w:rsidR="00887437">
        <w:t xml:space="preserve">, </w:t>
      </w:r>
      <w:r w:rsidR="00887437" w:rsidRPr="00291F61">
        <w:rPr>
          <w:b/>
        </w:rPr>
        <w:t>reading</w:t>
      </w:r>
      <w:r w:rsidR="00887437">
        <w:t xml:space="preserve"> and </w:t>
      </w:r>
      <w:r w:rsidR="00887437" w:rsidRPr="00291F61">
        <w:rPr>
          <w:b/>
        </w:rPr>
        <w:t>deleting</w:t>
      </w:r>
      <w:r w:rsidR="00887437">
        <w:t xml:space="preserve"> </w:t>
      </w:r>
      <w:r>
        <w:t>data</w:t>
      </w:r>
      <w:r w:rsidR="00A61ED2">
        <w:t>.</w:t>
      </w:r>
      <w:r w:rsidR="00190A3C">
        <w:t xml:space="preserve"> </w:t>
      </w:r>
    </w:p>
    <w:p w:rsidR="00AC4046" w:rsidRDefault="00190A3C" w:rsidP="00A61ED2">
      <w:r>
        <w:t xml:space="preserve">Each </w:t>
      </w:r>
      <w:r w:rsidRPr="00D75AE5">
        <w:rPr>
          <w:b/>
        </w:rPr>
        <w:t>tag</w:t>
      </w:r>
      <w:r>
        <w:t xml:space="preserve"> </w:t>
      </w:r>
      <w:r w:rsidR="00F7012B">
        <w:t>should have</w:t>
      </w:r>
      <w:r>
        <w:t xml:space="preserve"> </w:t>
      </w:r>
      <w:r w:rsidRPr="00D75AE5">
        <w:rPr>
          <w:b/>
        </w:rPr>
        <w:t>name</w:t>
      </w:r>
      <w:r>
        <w:t>,</w:t>
      </w:r>
      <w:r w:rsidR="00A61ED2">
        <w:t xml:space="preserve"> </w:t>
      </w:r>
      <w:r w:rsidR="00A61ED2" w:rsidRPr="00D75AE5">
        <w:rPr>
          <w:b/>
        </w:rPr>
        <w:t>creation</w:t>
      </w:r>
      <w:r w:rsidR="00A61ED2">
        <w:t xml:space="preserve"> </w:t>
      </w:r>
      <w:r w:rsidR="00A61ED2" w:rsidRPr="00D75AE5">
        <w:rPr>
          <w:b/>
        </w:rPr>
        <w:t>date</w:t>
      </w:r>
      <w:r>
        <w:t xml:space="preserve"> and </w:t>
      </w:r>
      <w:r w:rsidR="00F7012B">
        <w:t>array of</w:t>
      </w:r>
      <w:r>
        <w:t xml:space="preserve"> </w:t>
      </w:r>
      <w:r w:rsidRPr="00D75AE5">
        <w:rPr>
          <w:b/>
        </w:rPr>
        <w:t>images</w:t>
      </w:r>
      <w:r w:rsidR="00A61ED2">
        <w:t xml:space="preserve">. </w:t>
      </w:r>
      <w:r w:rsidR="00AC4046">
        <w:t xml:space="preserve">Try to add a function in the tag model that turns </w:t>
      </w:r>
      <w:proofErr w:type="spellStart"/>
      <w:r w:rsidR="00AC4046" w:rsidRPr="003C52D5">
        <w:rPr>
          <w:b/>
        </w:rPr>
        <w:t>tagName</w:t>
      </w:r>
      <w:proofErr w:type="spellEnd"/>
      <w:r w:rsidR="00AC4046">
        <w:t xml:space="preserve"> to </w:t>
      </w:r>
      <w:r w:rsidR="00AC4046" w:rsidRPr="003C52D5">
        <w:rPr>
          <w:b/>
        </w:rPr>
        <w:t>lower case</w:t>
      </w:r>
      <w:r w:rsidR="00AC4046">
        <w:rPr>
          <w:b/>
        </w:rPr>
        <w:t>.</w:t>
      </w:r>
    </w:p>
    <w:p w:rsidR="00FA49A6" w:rsidRPr="00FA49A6" w:rsidRDefault="00A61ED2" w:rsidP="00A61ED2">
      <w:pPr>
        <w:rPr>
          <w:b/>
        </w:rPr>
      </w:pPr>
      <w:r>
        <w:t xml:space="preserve">Each </w:t>
      </w:r>
      <w:r w:rsidRPr="00D75AE5">
        <w:rPr>
          <w:b/>
        </w:rPr>
        <w:t>image</w:t>
      </w:r>
      <w:r>
        <w:t xml:space="preserve"> </w:t>
      </w:r>
      <w:r w:rsidR="00F7012B">
        <w:t>should have</w:t>
      </w:r>
      <w:r>
        <w:t xml:space="preserve"> </w:t>
      </w:r>
      <w:r w:rsidR="00D75AE5" w:rsidRPr="00D75AE5">
        <w:rPr>
          <w:b/>
        </w:rPr>
        <w:t>URL</w:t>
      </w:r>
      <w:r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>
        <w:t xml:space="preserve"> </w:t>
      </w:r>
      <w:r w:rsidR="006D4BA5" w:rsidRPr="006D4BA5">
        <w:rPr>
          <w:b/>
        </w:rPr>
        <w:t>title</w:t>
      </w:r>
      <w:r w:rsidR="006D4BA5">
        <w:t xml:space="preserve">, </w:t>
      </w:r>
      <w:r w:rsidRPr="00D75AE5">
        <w:rPr>
          <w:b/>
        </w:rPr>
        <w:t>description</w:t>
      </w:r>
      <w:r>
        <w:t xml:space="preserve"> and</w:t>
      </w:r>
      <w:r w:rsidR="006F521B">
        <w:t xml:space="preserve"> multiple</w:t>
      </w:r>
      <w:r>
        <w:t xml:space="preserve"> </w:t>
      </w:r>
      <w:r w:rsidRPr="00D75AE5">
        <w:rPr>
          <w:b/>
        </w:rPr>
        <w:t>tags</w:t>
      </w:r>
      <w:r>
        <w:t>.</w:t>
      </w:r>
    </w:p>
    <w:p w:rsidR="00F7012B" w:rsidRDefault="00F7012B" w:rsidP="004E548A">
      <w:pPr>
        <w:pStyle w:val="Heading3"/>
        <w:numPr>
          <w:ilvl w:val="1"/>
          <w:numId w:val="19"/>
        </w:numPr>
      </w:pPr>
      <w:r>
        <w:t>C</w:t>
      </w:r>
      <w:r w:rsidR="009C28FD">
        <w:t>r</w:t>
      </w:r>
      <w:r w:rsidR="00BD701D">
        <w:t>e</w:t>
      </w:r>
      <w:r w:rsidR="00EC5F43">
        <w:t>ate add f</w:t>
      </w:r>
      <w:r w:rsidR="009C28FD">
        <w:t>unctionality</w:t>
      </w:r>
    </w:p>
    <w:p w:rsidR="00590D70" w:rsidRDefault="00166B64" w:rsidP="00A80BD1">
      <w:r>
        <w:t xml:space="preserve">In folder </w:t>
      </w:r>
      <w:r w:rsidR="00253D54">
        <w:rPr>
          <w:b/>
        </w:rPr>
        <w:t>'</w:t>
      </w:r>
      <w:r w:rsidRPr="00166B64">
        <w:rPr>
          <w:b/>
        </w:rPr>
        <w:t>handlers'</w:t>
      </w:r>
      <w:r>
        <w:t xml:space="preserve">, implement create functionality in </w:t>
      </w:r>
      <w:r w:rsidRPr="00166B64">
        <w:rPr>
          <w:b/>
        </w:rPr>
        <w:t>'</w:t>
      </w:r>
      <w:r w:rsidR="007168D0">
        <w:rPr>
          <w:b/>
        </w:rPr>
        <w:t>tagHandler</w:t>
      </w:r>
      <w:r w:rsidRPr="00166B64">
        <w:rPr>
          <w:b/>
        </w:rPr>
        <w:t>.js'</w:t>
      </w:r>
      <w:r>
        <w:rPr>
          <w:b/>
        </w:rPr>
        <w:t xml:space="preserve"> </w:t>
      </w:r>
      <w:r>
        <w:t xml:space="preserve">for creating new </w:t>
      </w:r>
      <w:r w:rsidRPr="00166B64">
        <w:rPr>
          <w:b/>
        </w:rPr>
        <w:t>tags</w:t>
      </w:r>
      <w:r w:rsidR="00253D54">
        <w:rPr>
          <w:b/>
        </w:rPr>
        <w:t xml:space="preserve"> using the provided form. </w:t>
      </w:r>
    </w:p>
    <w:p w:rsidR="008A488D" w:rsidRPr="00253D54" w:rsidRDefault="00253D54" w:rsidP="00253D54">
      <w:r>
        <w:lastRenderedPageBreak/>
        <w:t xml:space="preserve">In folder </w:t>
      </w:r>
      <w:r w:rsidRPr="00253D54">
        <w:rPr>
          <w:b/>
        </w:rPr>
        <w:t>' handlers '</w:t>
      </w:r>
      <w:r>
        <w:rPr>
          <w:b/>
        </w:rPr>
        <w:t xml:space="preserve"> </w:t>
      </w:r>
      <w:r w:rsidR="007168D0">
        <w:t>implement create functionality in '</w:t>
      </w:r>
      <w:r w:rsidR="00D129C3" w:rsidRPr="00D129C3">
        <w:rPr>
          <w:b/>
        </w:rPr>
        <w:t>addI</w:t>
      </w:r>
      <w:r w:rsidR="007168D0" w:rsidRPr="00D129C3">
        <w:rPr>
          <w:b/>
        </w:rPr>
        <w:t>mageHandler.js</w:t>
      </w:r>
      <w:r w:rsidR="007168D0">
        <w:t xml:space="preserve">' for creating new images, that holds a </w:t>
      </w:r>
      <w:r w:rsidR="007168D0" w:rsidRPr="00D129C3">
        <w:rPr>
          <w:b/>
        </w:rPr>
        <w:t>URL</w:t>
      </w:r>
      <w:r w:rsidR="007168D0">
        <w:t xml:space="preserve"> to a </w:t>
      </w:r>
      <w:r w:rsidR="007168D0" w:rsidRPr="00D129C3">
        <w:rPr>
          <w:b/>
        </w:rPr>
        <w:t>picture</w:t>
      </w:r>
      <w:r w:rsidR="007168D0">
        <w:t xml:space="preserve">, </w:t>
      </w:r>
      <w:r w:rsidR="007168D0" w:rsidRPr="00D129C3">
        <w:rPr>
          <w:b/>
        </w:rPr>
        <w:t>description</w:t>
      </w:r>
      <w:r w:rsidR="007168D0">
        <w:t xml:space="preserve">, </w:t>
      </w:r>
      <w:r w:rsidR="007168D0" w:rsidRPr="00D129C3">
        <w:rPr>
          <w:b/>
        </w:rPr>
        <w:t>title</w:t>
      </w:r>
      <w:r w:rsidR="007168D0">
        <w:t xml:space="preserve"> and </w:t>
      </w:r>
      <w:r w:rsidR="007168D0" w:rsidRPr="00D129C3">
        <w:rPr>
          <w:b/>
        </w:rPr>
        <w:t>array</w:t>
      </w:r>
      <w:r w:rsidR="007168D0">
        <w:t xml:space="preserve"> of tags.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BD701D" w:rsidRDefault="00BD701D" w:rsidP="004E548A">
      <w:pPr>
        <w:pStyle w:val="Heading3"/>
        <w:numPr>
          <w:ilvl w:val="1"/>
          <w:numId w:val="19"/>
        </w:numPr>
      </w:pPr>
      <w:r>
        <w:t xml:space="preserve">Create </w:t>
      </w:r>
      <w:r w:rsidR="00EC5F43">
        <w:t>delete i</w:t>
      </w:r>
      <w:r w:rsidR="00675710">
        <w:t xml:space="preserve">mage </w:t>
      </w:r>
      <w:r w:rsidR="00EC5F43">
        <w:t>f</w:t>
      </w:r>
      <w:r w:rsidR="00675710">
        <w:t>unctionality</w:t>
      </w:r>
    </w:p>
    <w:p w:rsidR="003849DD" w:rsidRPr="003849DD" w:rsidRDefault="003849DD" w:rsidP="003849DD">
      <w:r>
        <w:t xml:space="preserve">Create functionality that </w:t>
      </w:r>
      <w:r w:rsidR="0065322E">
        <w:t xml:space="preserve">activates upon clicking the delete button in </w:t>
      </w:r>
      <w:r w:rsidR="0065322E" w:rsidRPr="0065322E">
        <w:rPr>
          <w:b/>
        </w:rPr>
        <w:t>results</w:t>
      </w:r>
      <w:r w:rsidR="0065322E">
        <w:t xml:space="preserve"> view</w:t>
      </w:r>
      <w:r>
        <w:t>.</w:t>
      </w:r>
    </w:p>
    <w:p w:rsidR="00835F6E" w:rsidRDefault="00EC5F43" w:rsidP="00835F6E">
      <w:pPr>
        <w:pStyle w:val="Heading2"/>
      </w:pPr>
      <w:r>
        <w:t>Implement Search F</w:t>
      </w:r>
      <w:r w:rsidR="00BD701D">
        <w:t>unctionality</w:t>
      </w:r>
    </w:p>
    <w:p w:rsidR="00BD701D" w:rsidRDefault="00EC5F43" w:rsidP="00BD701D">
      <w:pPr>
        <w:pStyle w:val="Heading3"/>
      </w:pPr>
      <w:r>
        <w:t>4</w:t>
      </w:r>
      <w:r w:rsidR="00BD701D">
        <w:t xml:space="preserve">.1 Search </w:t>
      </w:r>
      <w:r w:rsidR="00590D70">
        <w:t>with no parameters</w:t>
      </w:r>
    </w:p>
    <w:p w:rsidR="00590D70" w:rsidRDefault="00590D70" w:rsidP="00590D70">
      <w:r>
        <w:t xml:space="preserve">The module should return all data from the DB using </w:t>
      </w:r>
      <w:r>
        <w:rPr>
          <w:lang w:val="bg-BG"/>
        </w:rPr>
        <w:t>‘</w:t>
      </w:r>
      <w:r w:rsidRPr="00590D70">
        <w:rPr>
          <w:b/>
        </w:rPr>
        <w:t>results.html</w:t>
      </w:r>
      <w:r>
        <w:t xml:space="preserve">', </w:t>
      </w:r>
    </w:p>
    <w:p w:rsidR="00590D70" w:rsidRPr="00590D70" w:rsidRDefault="00590D70" w:rsidP="00590D70">
      <w:pPr>
        <w:rPr>
          <w:rStyle w:val="CodeChar"/>
        </w:rPr>
      </w:pPr>
      <w:proofErr w:type="gramStart"/>
      <w:r>
        <w:t>replacing</w:t>
      </w:r>
      <w:proofErr w:type="gramEnd"/>
      <w:r>
        <w:t xml:space="preserve">:  </w:t>
      </w:r>
      <w:r w:rsidRPr="00590D70">
        <w:rPr>
          <w:rStyle w:val="CodeChar"/>
        </w:rPr>
        <w:t>'&lt;div class='replaceMe'&gt;&lt;/div&gt;'</w:t>
      </w:r>
    </w:p>
    <w:p w:rsidR="00CA1AD5" w:rsidRDefault="00054BA9" w:rsidP="00590D70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25637" wp14:editId="4D6267F4">
                <wp:simplePos x="0" y="0"/>
                <wp:positionH relativeFrom="column">
                  <wp:posOffset>-18415</wp:posOffset>
                </wp:positionH>
                <wp:positionV relativeFrom="paragraph">
                  <wp:posOffset>176530</wp:posOffset>
                </wp:positionV>
                <wp:extent cx="6591300" cy="1539240"/>
                <wp:effectExtent l="0" t="0" r="19050" b="22860"/>
                <wp:wrapNone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BA9" w:rsidRDefault="00054BA9" w:rsidP="00054BA9">
                            <w:pPr>
                              <w:spacing w:line="240" w:lineRule="auto"/>
                              <w:rPr>
                                <w:rStyle w:val="CodeChar"/>
                              </w:rPr>
                            </w:pPr>
                            <w:r w:rsidRPr="00CA1AD5">
                              <w:rPr>
                                <w:rStyle w:val="CodeChar"/>
                              </w:rPr>
                              <w:t xml:space="preserve">`&lt;fieldset id =&gt; &lt;legend&gt;${image.imageTitle}:&lt;/legend&gt; </w:t>
                            </w:r>
                          </w:p>
                          <w:p w:rsidR="00054BA9" w:rsidRDefault="00054BA9" w:rsidP="00054BA9">
                            <w:pPr>
                              <w:spacing w:line="240" w:lineRule="auto"/>
                              <w:rPr>
                                <w:rStyle w:val="CodeChar"/>
                              </w:rPr>
                            </w:pPr>
                            <w:r w:rsidRPr="00CA1AD5">
                              <w:rPr>
                                <w:rStyle w:val="CodeChar"/>
                              </w:rPr>
                              <w:t>&lt;img</w:t>
                            </w:r>
                            <w:r>
                              <w:rPr>
                                <w:rStyle w:val="CodeChar"/>
                              </w:rPr>
                              <w:t xml:space="preserve"> src="${image.imageUrl}"&gt;</w:t>
                            </w:r>
                          </w:p>
                          <w:p w:rsidR="00054BA9" w:rsidRDefault="00054BA9" w:rsidP="00054BA9">
                            <w:pPr>
                              <w:spacing w:line="240" w:lineRule="auto"/>
                              <w:rPr>
                                <w:rStyle w:val="CodeChar"/>
                              </w:rPr>
                            </w:pPr>
                            <w:r>
                              <w:rPr>
                                <w:rStyle w:val="CodeChar"/>
                              </w:rPr>
                              <w:t>&lt;/img&gt;&lt;p&gt;${image.description}&lt;p/&gt;</w:t>
                            </w:r>
                          </w:p>
                          <w:p w:rsidR="00054BA9" w:rsidRDefault="00054BA9" w:rsidP="00054BA9">
                            <w:pPr>
                              <w:spacing w:line="240" w:lineRule="auto"/>
                              <w:rPr>
                                <w:rStyle w:val="CodeChar"/>
                              </w:rPr>
                            </w:pPr>
                            <w:r w:rsidRPr="00CA1AD5">
                              <w:rPr>
                                <w:rStyle w:val="CodeChar"/>
                              </w:rPr>
                              <w:t>&lt;button onclick='location.</w:t>
                            </w:r>
                            <w:r>
                              <w:rPr>
                                <w:rStyle w:val="CodeChar"/>
                              </w:rPr>
                              <w:t>href="/delete?id=${image._id}"'</w:t>
                            </w:r>
                            <w:r w:rsidRPr="00CA1AD5">
                              <w:rPr>
                                <w:rStyle w:val="CodeChar"/>
                              </w:rPr>
                              <w:t>class='deleteBtn'&gt;Delete</w:t>
                            </w:r>
                          </w:p>
                          <w:p w:rsidR="00054BA9" w:rsidRDefault="00054BA9" w:rsidP="00054BA9">
                            <w:pPr>
                              <w:spacing w:line="240" w:lineRule="auto"/>
                              <w:rPr>
                                <w:rStyle w:val="CodeChar"/>
                              </w:rPr>
                            </w:pPr>
                            <w:r w:rsidRPr="00CA1AD5">
                              <w:rPr>
                                <w:rStyle w:val="CodeChar"/>
                              </w:rPr>
                              <w:t xml:space="preserve">&lt;/button&gt; </w:t>
                            </w:r>
                          </w:p>
                          <w:p w:rsidR="00054BA9" w:rsidRPr="00CA1AD5" w:rsidRDefault="00054BA9" w:rsidP="00054BA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lang w:val="bg-BG"/>
                              </w:rPr>
                            </w:pPr>
                            <w:r w:rsidRPr="00CA1AD5">
                              <w:rPr>
                                <w:rStyle w:val="CodeChar"/>
                              </w:rPr>
                              <w:t>&lt;/fieldset&gt;`</w:t>
                            </w:r>
                            <w:r>
                              <w:t xml:space="preserve"> </w:t>
                            </w:r>
                          </w:p>
                          <w:p w:rsidR="00054BA9" w:rsidRDefault="0005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5637" id="_x0000_s1031" type="#_x0000_t202" style="position:absolute;margin-left:-1.45pt;margin-top:13.9pt;width:519pt;height:1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">
                <v:textbox>
                  <w:txbxContent>
                    <w:p w:rsidR="00054BA9" w:rsidRDefault="00054BA9" w:rsidP="00054BA9">
                      <w:pPr>
                        <w:spacing w:line="240" w:lineRule="auto"/>
                        <w:rPr>
                          <w:rStyle w:val="CodeChar"/>
                        </w:rPr>
                      </w:pPr>
                      <w:r w:rsidRPr="00CA1AD5">
                        <w:rPr>
                          <w:rStyle w:val="CodeChar"/>
                        </w:rPr>
                        <w:t xml:space="preserve">`&lt;fieldset id =&gt; &lt;legend&gt;${image.imageTitle}:&lt;/legend&gt; </w:t>
                      </w:r>
                    </w:p>
                    <w:p w:rsidR="00054BA9" w:rsidRDefault="00054BA9" w:rsidP="00054BA9">
                      <w:pPr>
                        <w:spacing w:line="240" w:lineRule="auto"/>
                        <w:rPr>
                          <w:rStyle w:val="CodeChar"/>
                        </w:rPr>
                      </w:pPr>
                      <w:r w:rsidRPr="00CA1AD5">
                        <w:rPr>
                          <w:rStyle w:val="CodeChar"/>
                        </w:rPr>
                        <w:t>&lt;img</w:t>
                      </w:r>
                      <w:r>
                        <w:rPr>
                          <w:rStyle w:val="CodeChar"/>
                        </w:rPr>
                        <w:t xml:space="preserve"> src="${image.imageUrl}"&gt;</w:t>
                      </w:r>
                    </w:p>
                    <w:p w:rsidR="00054BA9" w:rsidRDefault="00054BA9" w:rsidP="00054BA9">
                      <w:pPr>
                        <w:spacing w:line="240" w:lineRule="auto"/>
                        <w:rPr>
                          <w:rStyle w:val="CodeChar"/>
                        </w:rPr>
                      </w:pPr>
                      <w:r>
                        <w:rPr>
                          <w:rStyle w:val="CodeChar"/>
                        </w:rPr>
                        <w:t>&lt;/img&gt;&lt;p&gt;${image.description}&lt;p/&gt;</w:t>
                      </w:r>
                    </w:p>
                    <w:p w:rsidR="00054BA9" w:rsidRDefault="00054BA9" w:rsidP="00054BA9">
                      <w:pPr>
                        <w:spacing w:line="240" w:lineRule="auto"/>
                        <w:rPr>
                          <w:rStyle w:val="CodeChar"/>
                        </w:rPr>
                      </w:pPr>
                      <w:r w:rsidRPr="00CA1AD5">
                        <w:rPr>
                          <w:rStyle w:val="CodeChar"/>
                        </w:rPr>
                        <w:t>&lt;button onclick='location.</w:t>
                      </w:r>
                      <w:r>
                        <w:rPr>
                          <w:rStyle w:val="CodeChar"/>
                        </w:rPr>
                        <w:t>href="/delete?id=${image._id}"'</w:t>
                      </w:r>
                      <w:r w:rsidRPr="00CA1AD5">
                        <w:rPr>
                          <w:rStyle w:val="CodeChar"/>
                        </w:rPr>
                        <w:t>class='deleteBtn'&gt;Delete</w:t>
                      </w:r>
                    </w:p>
                    <w:p w:rsidR="00054BA9" w:rsidRDefault="00054BA9" w:rsidP="00054BA9">
                      <w:pPr>
                        <w:spacing w:line="240" w:lineRule="auto"/>
                        <w:rPr>
                          <w:rStyle w:val="CodeChar"/>
                        </w:rPr>
                      </w:pPr>
                      <w:r w:rsidRPr="00CA1AD5">
                        <w:rPr>
                          <w:rStyle w:val="CodeChar"/>
                        </w:rPr>
                        <w:t xml:space="preserve">&lt;/button&gt; </w:t>
                      </w:r>
                    </w:p>
                    <w:p w:rsidR="00054BA9" w:rsidRPr="00CA1AD5" w:rsidRDefault="00054BA9" w:rsidP="00054BA9">
                      <w:pPr>
                        <w:spacing w:line="240" w:lineRule="auto"/>
                        <w:rPr>
                          <w:rFonts w:ascii="Consolas" w:hAnsi="Consolas" w:cs="Consolas"/>
                          <w:b/>
                          <w:noProof/>
                          <w:lang w:val="bg-BG"/>
                        </w:rPr>
                      </w:pPr>
                      <w:r w:rsidRPr="00CA1AD5">
                        <w:rPr>
                          <w:rStyle w:val="CodeChar"/>
                        </w:rPr>
                        <w:t>&lt;/fieldset&gt;`</w:t>
                      </w:r>
                      <w:r>
                        <w:t xml:space="preserve"> </w:t>
                      </w:r>
                    </w:p>
                    <w:p w:rsidR="00054BA9" w:rsidRDefault="00054BA9"/>
                  </w:txbxContent>
                </v:textbox>
              </v:shape>
            </w:pict>
          </mc:Fallback>
        </mc:AlternateContent>
      </w:r>
      <w:proofErr w:type="gramStart"/>
      <w:r w:rsidR="00CA1AD5">
        <w:t>for</w:t>
      </w:r>
      <w:proofErr w:type="gramEnd"/>
      <w:r w:rsidR="00CA1AD5">
        <w:t xml:space="preserve"> each instance of image with:</w:t>
      </w:r>
    </w:p>
    <w:p w:rsidR="00590D70" w:rsidRDefault="00CA1AD5" w:rsidP="00054BA9">
      <w:pPr>
        <w:spacing w:line="240" w:lineRule="auto"/>
      </w:pPr>
      <w:r>
        <w:t xml:space="preserve"> </w:t>
      </w:r>
    </w:p>
    <w:p w:rsidR="00054BA9" w:rsidRDefault="00054BA9" w:rsidP="00054BA9">
      <w:pPr>
        <w:spacing w:line="240" w:lineRule="auto"/>
      </w:pPr>
    </w:p>
    <w:p w:rsidR="00054BA9" w:rsidRDefault="00054BA9" w:rsidP="00054BA9">
      <w:pPr>
        <w:spacing w:line="240" w:lineRule="auto"/>
      </w:pPr>
    </w:p>
    <w:p w:rsidR="00054BA9" w:rsidRPr="00CA1AD5" w:rsidRDefault="00054BA9" w:rsidP="00054BA9">
      <w:pPr>
        <w:spacing w:line="240" w:lineRule="auto"/>
        <w:rPr>
          <w:rFonts w:ascii="Consolas" w:hAnsi="Consolas" w:cs="Consolas"/>
          <w:b/>
          <w:noProof/>
          <w:lang w:val="bg-BG"/>
        </w:rPr>
      </w:pPr>
    </w:p>
    <w:p w:rsidR="00590D70" w:rsidRPr="00590D70" w:rsidRDefault="00590D70" w:rsidP="00590D70">
      <w:pPr>
        <w:pStyle w:val="Heading3"/>
      </w:pPr>
      <w:r>
        <w:t>3.2</w:t>
      </w:r>
      <w:r w:rsidR="00CA1AD5">
        <w:t xml:space="preserve"> </w:t>
      </w:r>
      <w:r>
        <w:t>Search by tag</w:t>
      </w:r>
    </w:p>
    <w:p w:rsidR="00835F6E" w:rsidRDefault="00835F6E" w:rsidP="00A80BD1">
      <w:r>
        <w:t xml:space="preserve">The module should return all images </w:t>
      </w:r>
      <w:r w:rsidR="00CA1AD5">
        <w:t>holding the selected</w:t>
      </w:r>
      <w:r>
        <w:t xml:space="preserve"> tag sorted by their date of creation in descending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instanodeDb.findByTag('cat')</w:t>
            </w:r>
          </w:p>
        </w:tc>
      </w:tr>
    </w:tbl>
    <w:p w:rsidR="003E3B60" w:rsidRDefault="00EC5F43" w:rsidP="00BD701D">
      <w:pPr>
        <w:pStyle w:val="Heading3"/>
      </w:pPr>
      <w:r>
        <w:t>4</w:t>
      </w:r>
      <w:r w:rsidR="00BD701D">
        <w:t xml:space="preserve">.2 </w:t>
      </w:r>
      <w:r w:rsidR="003E3B60"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2A0214" w:rsidRDefault="00AA4B81" w:rsidP="00AA4B81">
      <w:pPr>
        <w:pStyle w:val="Heading2"/>
      </w:pPr>
      <w:r>
        <w:t xml:space="preserve">* Refactor </w:t>
      </w:r>
      <w:proofErr w:type="spellStart"/>
      <w:r>
        <w:t>MemeDB</w:t>
      </w:r>
      <w:proofErr w:type="spellEnd"/>
      <w:r>
        <w:t xml:space="preserve"> to w</w:t>
      </w:r>
      <w:bookmarkStart w:id="0" w:name="_GoBack"/>
      <w:bookmarkEnd w:id="0"/>
      <w:r>
        <w:t>ork with MongoDB</w:t>
      </w:r>
    </w:p>
    <w:p w:rsidR="00AA4B81" w:rsidRPr="00AA4B81" w:rsidRDefault="00AA4B81" w:rsidP="00AA4B81">
      <w:r>
        <w:t xml:space="preserve">Refactor the </w:t>
      </w:r>
      <w:proofErr w:type="spellStart"/>
      <w:r>
        <w:t>MemeDB</w:t>
      </w:r>
      <w:proofErr w:type="spellEnd"/>
      <w:r>
        <w:t xml:space="preserve"> app from the first part of the exercise to work with MongoDB and not save the data inside a JSON file. Create a meme Schema and so on…</w:t>
      </w:r>
    </w:p>
    <w:sectPr w:rsidR="00AA4B81" w:rsidRPr="00AA4B81" w:rsidSect="000208F6">
      <w:headerReference w:type="default" r:id="rId9"/>
      <w:footerReference w:type="default" r:id="rId10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B5F" w:rsidRDefault="00163B5F" w:rsidP="008068A2">
      <w:pPr>
        <w:spacing w:after="0" w:line="240" w:lineRule="auto"/>
      </w:pPr>
      <w:r>
        <w:separator/>
      </w:r>
    </w:p>
  </w:endnote>
  <w:endnote w:type="continuationSeparator" w:id="0">
    <w:p w:rsidR="00163B5F" w:rsidRDefault="00163B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BA9" w:rsidRPr="00AC77AD" w:rsidRDefault="00054BA9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2FB2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54BA9" w:rsidRPr="008C2B83" w:rsidRDefault="00054BA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B8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B8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054BA9" w:rsidRPr="008C2B83" w:rsidRDefault="00054BA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4B8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4B8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54BA9" w:rsidRDefault="00054BA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33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054BA9" w:rsidRDefault="00054BA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4BA9" w:rsidRDefault="00054BA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54BA9" w:rsidRDefault="00054BA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46F9EF" wp14:editId="05EF2EF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E8F40C" wp14:editId="5AE74D0B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839348" wp14:editId="30B62DC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66E60" wp14:editId="09C53F3B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17728D" wp14:editId="71928D4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3830A" wp14:editId="1F06D5C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44D1AB" wp14:editId="3F2C6FC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C9EDC8" wp14:editId="2BB3D11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6A6655" wp14:editId="08E49D1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6AC5B5" wp14:editId="2C2F887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34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54BA9" w:rsidRDefault="00054BA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54BA9" w:rsidRDefault="00054BA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46F9EF" wp14:editId="05EF2EF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E8F40C" wp14:editId="5AE74D0B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839348" wp14:editId="30B62DC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66E60" wp14:editId="09C53F3B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17728D" wp14:editId="71928D4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43830A" wp14:editId="1F06D5C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44D1AB" wp14:editId="3F2C6FC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C9EDC8" wp14:editId="2BB3D11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6A6655" wp14:editId="08E49D1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6AC5B5" wp14:editId="2C2F887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0208F6" w:rsidRDefault="00455528" w:rsidP="00020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B5F" w:rsidRDefault="00163B5F" w:rsidP="008068A2">
      <w:pPr>
        <w:spacing w:after="0" w:line="240" w:lineRule="auto"/>
      </w:pPr>
      <w:r>
        <w:separator/>
      </w:r>
    </w:p>
  </w:footnote>
  <w:footnote w:type="continuationSeparator" w:id="0">
    <w:p w:rsidR="00163B5F" w:rsidRDefault="00163B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C962D7"/>
    <w:multiLevelType w:val="hybridMultilevel"/>
    <w:tmpl w:val="9E2EEC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8" w15:restartNumberingAfterBreak="0">
    <w:nsid w:val="2BCF70B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D3C08"/>
    <w:multiLevelType w:val="multilevel"/>
    <w:tmpl w:val="662E5DD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ED2C5116"/>
    <w:lvl w:ilvl="0">
      <w:start w:val="1"/>
      <w:numFmt w:val="decimal"/>
      <w:pStyle w:val="Heading2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E71FA"/>
    <w:multiLevelType w:val="multilevel"/>
    <w:tmpl w:val="91DAFF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29"/>
  </w:num>
  <w:num w:numId="5">
    <w:abstractNumId w:val="4"/>
  </w:num>
  <w:num w:numId="6">
    <w:abstractNumId w:val="34"/>
  </w:num>
  <w:num w:numId="7">
    <w:abstractNumId w:val="14"/>
  </w:num>
  <w:num w:numId="8">
    <w:abstractNumId w:val="10"/>
  </w:num>
  <w:num w:numId="9">
    <w:abstractNumId w:val="9"/>
  </w:num>
  <w:num w:numId="10">
    <w:abstractNumId w:val="2"/>
  </w:num>
  <w:num w:numId="11">
    <w:abstractNumId w:val="25"/>
  </w:num>
  <w:num w:numId="12">
    <w:abstractNumId w:val="32"/>
  </w:num>
  <w:num w:numId="13">
    <w:abstractNumId w:val="11"/>
  </w:num>
  <w:num w:numId="14">
    <w:abstractNumId w:val="23"/>
  </w:num>
  <w:num w:numId="15">
    <w:abstractNumId w:val="8"/>
  </w:num>
  <w:num w:numId="16">
    <w:abstractNumId w:val="1"/>
  </w:num>
  <w:num w:numId="17">
    <w:abstractNumId w:val="12"/>
  </w:num>
  <w:num w:numId="18">
    <w:abstractNumId w:val="33"/>
  </w:num>
  <w:num w:numId="19">
    <w:abstractNumId w:val="16"/>
  </w:num>
  <w:num w:numId="20">
    <w:abstractNumId w:val="5"/>
  </w:num>
  <w:num w:numId="21">
    <w:abstractNumId w:val="24"/>
  </w:num>
  <w:num w:numId="22">
    <w:abstractNumId w:val="26"/>
  </w:num>
  <w:num w:numId="23">
    <w:abstractNumId w:val="19"/>
  </w:num>
  <w:num w:numId="24">
    <w:abstractNumId w:val="3"/>
  </w:num>
  <w:num w:numId="25">
    <w:abstractNumId w:val="18"/>
  </w:num>
  <w:num w:numId="26">
    <w:abstractNumId w:val="0"/>
  </w:num>
  <w:num w:numId="27">
    <w:abstractNumId w:val="13"/>
  </w:num>
  <w:num w:numId="28">
    <w:abstractNumId w:val="28"/>
  </w:num>
  <w:num w:numId="29">
    <w:abstractNumId w:val="30"/>
  </w:num>
  <w:num w:numId="30">
    <w:abstractNumId w:val="20"/>
  </w:num>
  <w:num w:numId="31">
    <w:abstractNumId w:val="17"/>
  </w:num>
  <w:num w:numId="32">
    <w:abstractNumId w:val="21"/>
  </w:num>
  <w:num w:numId="33">
    <w:abstractNumId w:val="31"/>
  </w:num>
  <w:num w:numId="34">
    <w:abstractNumId w:val="27"/>
  </w:num>
  <w:num w:numId="3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3495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F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4BA9"/>
    <w:rsid w:val="0005589A"/>
    <w:rsid w:val="0005670E"/>
    <w:rsid w:val="00056FDA"/>
    <w:rsid w:val="00057EC1"/>
    <w:rsid w:val="0006101C"/>
    <w:rsid w:val="000628CE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25A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BF1"/>
    <w:rsid w:val="000F2D6C"/>
    <w:rsid w:val="000F4E35"/>
    <w:rsid w:val="000F548E"/>
    <w:rsid w:val="000F6E91"/>
    <w:rsid w:val="00100C87"/>
    <w:rsid w:val="001012A3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3B5F"/>
    <w:rsid w:val="00164CDC"/>
    <w:rsid w:val="00166B64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6EF8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D54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273A"/>
    <w:rsid w:val="0028305A"/>
    <w:rsid w:val="0028418F"/>
    <w:rsid w:val="00284235"/>
    <w:rsid w:val="00285784"/>
    <w:rsid w:val="0028692C"/>
    <w:rsid w:val="00291F61"/>
    <w:rsid w:val="00295266"/>
    <w:rsid w:val="00295786"/>
    <w:rsid w:val="00295CA1"/>
    <w:rsid w:val="00296D1B"/>
    <w:rsid w:val="00297CC3"/>
    <w:rsid w:val="002A0214"/>
    <w:rsid w:val="002A12C3"/>
    <w:rsid w:val="002A21DA"/>
    <w:rsid w:val="002A2D2D"/>
    <w:rsid w:val="002A353B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3F4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49DD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3BBB"/>
    <w:rsid w:val="003B444A"/>
    <w:rsid w:val="003B45A6"/>
    <w:rsid w:val="003B56B6"/>
    <w:rsid w:val="003B6A53"/>
    <w:rsid w:val="003C1207"/>
    <w:rsid w:val="003C36CA"/>
    <w:rsid w:val="003C46CF"/>
    <w:rsid w:val="003C4E6F"/>
    <w:rsid w:val="003C52D5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97A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548A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12C"/>
    <w:rsid w:val="00536B0E"/>
    <w:rsid w:val="00536C21"/>
    <w:rsid w:val="0053784C"/>
    <w:rsid w:val="00537FD6"/>
    <w:rsid w:val="0054030F"/>
    <w:rsid w:val="005413DC"/>
    <w:rsid w:val="00541DDF"/>
    <w:rsid w:val="00541EBE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4E5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0D70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22E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710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6102"/>
    <w:rsid w:val="006A319D"/>
    <w:rsid w:val="006A4CA4"/>
    <w:rsid w:val="006A4F6A"/>
    <w:rsid w:val="006A5396"/>
    <w:rsid w:val="006A683E"/>
    <w:rsid w:val="006B1195"/>
    <w:rsid w:val="006B1DCE"/>
    <w:rsid w:val="006B2F67"/>
    <w:rsid w:val="006B5E83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4BA5"/>
    <w:rsid w:val="006D505E"/>
    <w:rsid w:val="006D6695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8D0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6AAE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437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54D9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53E6"/>
    <w:rsid w:val="00970CBB"/>
    <w:rsid w:val="00970DF1"/>
    <w:rsid w:val="0097221D"/>
    <w:rsid w:val="00972CD6"/>
    <w:rsid w:val="0097460A"/>
    <w:rsid w:val="00974EAC"/>
    <w:rsid w:val="009757F5"/>
    <w:rsid w:val="00975A67"/>
    <w:rsid w:val="009772A2"/>
    <w:rsid w:val="009806E3"/>
    <w:rsid w:val="009806E7"/>
    <w:rsid w:val="00981639"/>
    <w:rsid w:val="009826F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B75E3"/>
    <w:rsid w:val="009C0C39"/>
    <w:rsid w:val="009C1ADA"/>
    <w:rsid w:val="009C234C"/>
    <w:rsid w:val="009C28FD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645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6EFE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4B81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4046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428C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B63AF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01D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598"/>
    <w:rsid w:val="00C31726"/>
    <w:rsid w:val="00C31F9A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1539"/>
    <w:rsid w:val="00C923D1"/>
    <w:rsid w:val="00C92805"/>
    <w:rsid w:val="00C930AE"/>
    <w:rsid w:val="00C9597C"/>
    <w:rsid w:val="00C9689E"/>
    <w:rsid w:val="00C96BA5"/>
    <w:rsid w:val="00CA18F9"/>
    <w:rsid w:val="00CA1AD5"/>
    <w:rsid w:val="00CA227F"/>
    <w:rsid w:val="00CB04EF"/>
    <w:rsid w:val="00CB1417"/>
    <w:rsid w:val="00CB1939"/>
    <w:rsid w:val="00CB2477"/>
    <w:rsid w:val="00CB77B4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9C3"/>
    <w:rsid w:val="00D13B94"/>
    <w:rsid w:val="00D156B3"/>
    <w:rsid w:val="00D16B7E"/>
    <w:rsid w:val="00D16D86"/>
    <w:rsid w:val="00D20A2C"/>
    <w:rsid w:val="00D2118B"/>
    <w:rsid w:val="00D21428"/>
    <w:rsid w:val="00D22895"/>
    <w:rsid w:val="00D23A61"/>
    <w:rsid w:val="00D23E54"/>
    <w:rsid w:val="00D267DE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692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4F35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53CC"/>
    <w:rsid w:val="00E572B2"/>
    <w:rsid w:val="00E57D8C"/>
    <w:rsid w:val="00E604EE"/>
    <w:rsid w:val="00E608D2"/>
    <w:rsid w:val="00E62AA8"/>
    <w:rsid w:val="00E636DE"/>
    <w:rsid w:val="00E63F64"/>
    <w:rsid w:val="00E64B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1EBA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435"/>
    <w:rsid w:val="00EB25AB"/>
    <w:rsid w:val="00EB264B"/>
    <w:rsid w:val="00EB6ECD"/>
    <w:rsid w:val="00EB718D"/>
    <w:rsid w:val="00EB7421"/>
    <w:rsid w:val="00EC253B"/>
    <w:rsid w:val="00EC2743"/>
    <w:rsid w:val="00EC569F"/>
    <w:rsid w:val="00EC5F43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2FB5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12B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A77"/>
    <w:rsid w:val="00FA1C94"/>
    <w:rsid w:val="00FA1F05"/>
    <w:rsid w:val="00FA2564"/>
    <w:rsid w:val="00FA3E7A"/>
    <w:rsid w:val="00FA49A6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660A88-D4CB-4CEC-AA7D-7D83961B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B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4BA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BA9"/>
    <w:pPr>
      <w:keepNext/>
      <w:keepLines/>
      <w:numPr>
        <w:numId w:val="1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BA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BA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4BA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A9"/>
  </w:style>
  <w:style w:type="paragraph" w:styleId="Footer">
    <w:name w:val="footer"/>
    <w:basedOn w:val="Normal"/>
    <w:link w:val="FooterChar"/>
    <w:uiPriority w:val="99"/>
    <w:unhideWhenUsed/>
    <w:rsid w:val="0005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A9"/>
  </w:style>
  <w:style w:type="paragraph" w:styleId="BalloonText">
    <w:name w:val="Balloon Text"/>
    <w:basedOn w:val="Normal"/>
    <w:link w:val="BalloonTextChar"/>
    <w:uiPriority w:val="99"/>
    <w:semiHidden/>
    <w:unhideWhenUsed/>
    <w:rsid w:val="0005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B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4BA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BA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B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4BA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54BA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054B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4BA9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54BA9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054BA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5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54BA9"/>
  </w:style>
  <w:style w:type="character" w:customStyle="1" w:styleId="CodeChar">
    <w:name w:val="Code Char"/>
    <w:basedOn w:val="DefaultParagraphFont"/>
    <w:link w:val="Code"/>
    <w:rsid w:val="00054BA9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54BA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5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54BA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xpress-js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68894-FEE8-4D98-B511-BF9E7929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2003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Files and MongoDB</vt:lpstr>
      <vt:lpstr>Exercise for "ExpressJS Fundamentals" course @ SoftUni</vt:lpstr>
    </vt:vector>
  </TitlesOfParts>
  <Company>Software University Foundation - http://softuni.org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Files and MongoDB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Kiril Kirilov</cp:lastModifiedBy>
  <cp:revision>55</cp:revision>
  <cp:lastPrinted>2014-02-12T16:33:00Z</cp:lastPrinted>
  <dcterms:created xsi:type="dcterms:W3CDTF">2016-09-19T13:21:00Z</dcterms:created>
  <dcterms:modified xsi:type="dcterms:W3CDTF">2019-01-21T17:19:00Z</dcterms:modified>
  <cp:category>programming, education, software engineering, software development</cp:category>
</cp:coreProperties>
</file>