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605052" w:rsidP="00623E29">
      <w:pPr>
        <w:pStyle w:val="Heading1"/>
        <w:jc w:val="center"/>
        <w:rPr>
          <w:lang w:val="bg-BG"/>
        </w:rPr>
      </w:pPr>
      <w:r>
        <w:t>N</w:t>
      </w:r>
      <w:r w:rsidR="00A918CA">
        <w:t>ode.js Web Server</w:t>
      </w:r>
      <w:r w:rsidR="003B45A6">
        <w:t xml:space="preserve"> Exercises</w:t>
      </w:r>
    </w:p>
    <w:p w:rsidR="00391DEA" w:rsidRPr="00391DEA" w:rsidRDefault="00391DEA" w:rsidP="00391DEA">
      <w:pPr>
        <w:rPr>
          <w:lang w:val="bg-BG"/>
        </w:rPr>
      </w:pPr>
      <w:r w:rsidRPr="008C355E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exercises and homework</w:t>
      </w:r>
      <w:r w:rsidRPr="008C355E">
        <w:rPr>
          <w:sz w:val="24"/>
          <w:szCs w:val="24"/>
        </w:rPr>
        <w:t xml:space="preserve"> for the </w:t>
      </w:r>
      <w:hyperlink r:id="rId8" w:history="1">
        <w:r>
          <w:rPr>
            <w:rStyle w:val="Hyperlink"/>
            <w:sz w:val="24"/>
            <w:szCs w:val="24"/>
          </w:rPr>
          <w:t>"</w:t>
        </w:r>
        <w:r w:rsidRPr="009349A2">
          <w:rPr>
            <w:rStyle w:val="Hyperlink"/>
            <w:sz w:val="24"/>
            <w:szCs w:val="24"/>
          </w:rPr>
          <w:t>Node.js &amp; Express.js Fundamentals</w:t>
        </w:r>
        <w:r>
          <w:rPr>
            <w:rStyle w:val="Hyperlink"/>
            <w:sz w:val="24"/>
            <w:szCs w:val="24"/>
          </w:rPr>
          <w:t>" course @ SoftUni</w:t>
        </w:r>
      </w:hyperlink>
    </w:p>
    <w:p w:rsidR="00623E29" w:rsidRDefault="000E24E8" w:rsidP="00623E29">
      <w:pPr>
        <w:pStyle w:val="Heading2"/>
      </w:pPr>
      <w:r>
        <w:t>Movie DB S</w:t>
      </w:r>
      <w:r w:rsidR="000F6F79">
        <w:t>erver</w:t>
      </w:r>
    </w:p>
    <w:p w:rsidR="007B31FE" w:rsidRPr="007B31FE" w:rsidRDefault="007B31FE" w:rsidP="007B31FE">
      <w:pPr>
        <w:pStyle w:val="Heading3"/>
      </w:pPr>
      <w:r>
        <w:rPr>
          <w:lang w:val="bg-BG"/>
        </w:rPr>
        <w:t xml:space="preserve">1.1 </w:t>
      </w:r>
      <w:r>
        <w:t>Create Node server</w:t>
      </w:r>
    </w:p>
    <w:p w:rsidR="004D4B98" w:rsidRPr="004D4B98" w:rsidRDefault="004D4B98" w:rsidP="00A918CA">
      <w:r>
        <w:t>Create Node web server and add index, favicon and static files handlers</w:t>
      </w:r>
      <w:r w:rsidR="005B1F9A">
        <w:t>, y</w:t>
      </w:r>
      <w:r w:rsidR="00FA36B0">
        <w:t>ou may use the provided example from the last lecture or try to build it from the ground.</w:t>
      </w:r>
    </w:p>
    <w:p w:rsidR="00A918CA" w:rsidRDefault="007B31FE" w:rsidP="007B31FE">
      <w:pPr>
        <w:pStyle w:val="Heading3"/>
      </w:pPr>
      <w:r>
        <w:t xml:space="preserve">1.2 </w:t>
      </w:r>
      <w:r w:rsidR="00A918CA"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</w:t>
      </w:r>
      <w:r w:rsidR="0099606B">
        <w:rPr>
          <w:b/>
          <w:noProof/>
        </w:rPr>
        <w:t>, png</w:t>
      </w:r>
      <w:r w:rsidRPr="005C63F4">
        <w:rPr>
          <w:b/>
          <w:noProof/>
        </w:rPr>
        <w:t xml:space="preserve"> and jpg</w:t>
      </w:r>
      <w:r>
        <w:t xml:space="preserve"> files</w:t>
      </w:r>
      <w:r w:rsidR="00B70BA0">
        <w:t>.</w:t>
      </w:r>
    </w:p>
    <w:p w:rsidR="001F7DEE" w:rsidRDefault="001F7DEE" w:rsidP="001F7DEE">
      <w:pPr>
        <w:pStyle w:val="Heading3"/>
      </w:pPr>
      <w:r>
        <w:t>1.3 Create file handler that displays all movies from the DB</w:t>
      </w:r>
    </w:p>
    <w:p w:rsidR="001F7DEE" w:rsidRDefault="001F7DEE" w:rsidP="001F7DEE">
      <w:r>
        <w:t>The server should return HTML containing all images, sorted by their release year, with links to their details page.</w:t>
      </w:r>
      <w:r w:rsidRPr="00B70BA0">
        <w:t xml:space="preserve"> </w:t>
      </w:r>
    </w:p>
    <w:p w:rsidR="001F7DEE" w:rsidRDefault="001F7DEE" w:rsidP="001F7DEE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generated </w:t>
      </w:r>
      <w:r w:rsidRPr="005C63F4">
        <w:rPr>
          <w:b/>
        </w:rPr>
        <w:t>runtime</w:t>
      </w:r>
      <w:r>
        <w:t xml:space="preserve"> string depending on the current saved images, you may also use the provided </w:t>
      </w:r>
      <w:r w:rsidRPr="00FE1AFA">
        <w:rPr>
          <w:rStyle w:val="CodeChar"/>
        </w:rPr>
        <w:t>'viewAll.html'</w:t>
      </w:r>
      <w:r>
        <w:t>.</w:t>
      </w:r>
    </w:p>
    <w:p w:rsidR="001F7DEE" w:rsidRDefault="001F7DEE" w:rsidP="001F7DEE">
      <w:r>
        <w:t>For displaying the movies data, you may replace the following code in the provided '</w:t>
      </w:r>
      <w:r>
        <w:rPr>
          <w:rStyle w:val="CodeChar"/>
        </w:rPr>
        <w:t>viewAll</w:t>
      </w:r>
      <w:r w:rsidRPr="000245AA">
        <w:rPr>
          <w:rStyle w:val="CodeChar"/>
        </w:rPr>
        <w:t>.html</w:t>
      </w:r>
      <w:r>
        <w:rPr>
          <w:rStyle w:val="CodeChar"/>
        </w:rPr>
        <w:t>'</w:t>
      </w:r>
      <w:r>
        <w:t>:</w:t>
      </w:r>
    </w:p>
    <w:p w:rsidR="000D2C80" w:rsidRDefault="000D2C80" w:rsidP="001F7DEE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2AF85" wp14:editId="3FF42FEC">
                <wp:simplePos x="0" y="0"/>
                <wp:positionH relativeFrom="column">
                  <wp:posOffset>45085</wp:posOffset>
                </wp:positionH>
                <wp:positionV relativeFrom="paragraph">
                  <wp:posOffset>-635</wp:posOffset>
                </wp:positionV>
                <wp:extent cx="4963795" cy="1539240"/>
                <wp:effectExtent l="0" t="0" r="27305" b="2286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"replaceMe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{{replaceMe}}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For each movie: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"movie"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&lt;img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"moviePoster"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src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"{{Your movie poster URL}}"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3D0AD8" w:rsidRDefault="003D0A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2AF8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3.55pt;margin-top:-.05pt;width:390.85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">
                <v:textbox>
                  <w:txbxContent>
                    <w:p w:rsidR="000D2C80" w:rsidRPr="000D2C80" w:rsidRDefault="000D2C80" w:rsidP="000D2C80">
                      <w:pPr>
                        <w:shd w:val="clear" w:color="auto" w:fill="FFFFFF"/>
                        <w:spacing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"replaceMe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{{replaceMe}}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For each movie: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class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"movie"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&lt;img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class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"moviePoster"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src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"{{Your movie poster URL}}"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36"/>
                          <w:szCs w:val="36"/>
                        </w:rPr>
                      </w:pPr>
                    </w:p>
                    <w:p w:rsidR="003D0AD8" w:rsidRDefault="003D0AD8"/>
                  </w:txbxContent>
                </v:textbox>
              </v:shape>
            </w:pict>
          </mc:Fallback>
        </mc:AlternateContent>
      </w:r>
    </w:p>
    <w:p w:rsidR="000D2C80" w:rsidRDefault="000D2C80" w:rsidP="001F7DEE"/>
    <w:p w:rsidR="000D2C80" w:rsidRDefault="000D2C80" w:rsidP="001F7DEE"/>
    <w:p w:rsidR="000D2C80" w:rsidRDefault="000D2C80" w:rsidP="001F7DEE"/>
    <w:p w:rsidR="000D2C80" w:rsidRDefault="000D2C80" w:rsidP="001F7DEE"/>
    <w:p w:rsidR="000D2C80" w:rsidRDefault="000D2C80" w:rsidP="001F7DEE"/>
    <w:p w:rsidR="00B70BA0" w:rsidRDefault="007B31FE" w:rsidP="007B31FE">
      <w:pPr>
        <w:pStyle w:val="Heading3"/>
      </w:pPr>
      <w:r>
        <w:t>1</w:t>
      </w:r>
      <w:r w:rsidR="001F7DEE">
        <w:t>.4</w:t>
      </w:r>
      <w:r w:rsidR="00B0247A">
        <w:t xml:space="preserve"> </w:t>
      </w:r>
      <w:r w:rsidR="00B70BA0">
        <w:t xml:space="preserve">Create </w:t>
      </w:r>
      <w:r w:rsidR="00AF1214">
        <w:t>file handler for adding a movie to the DB</w:t>
      </w:r>
    </w:p>
    <w:p w:rsidR="00B70BA0" w:rsidRDefault="00B70BA0" w:rsidP="00B70BA0">
      <w:r>
        <w:t>Users</w:t>
      </w:r>
      <w:r w:rsidR="00AF1214">
        <w:t xml:space="preserve"> should be able to fill title,</w:t>
      </w:r>
      <w:r>
        <w:t xml:space="preserve"> URL of an image</w:t>
      </w:r>
      <w:r w:rsidR="00AF1214">
        <w:t xml:space="preserve">, year of release and </w:t>
      </w:r>
      <w:r w:rsidR="00AF1214" w:rsidRPr="00AF1214">
        <w:t xml:space="preserve">synopsis </w:t>
      </w:r>
      <w:r w:rsidR="00AF1214">
        <w:t xml:space="preserve">of a movie, </w:t>
      </w:r>
      <w:r w:rsidR="000245AA">
        <w:t>then</w:t>
      </w:r>
      <w:r>
        <w:t xml:space="preserve"> send the data to the server. The request should be </w:t>
      </w:r>
      <w:r w:rsidRPr="005C63F4">
        <w:rPr>
          <w:b/>
        </w:rPr>
        <w:t>POST</w:t>
      </w:r>
      <w:r>
        <w:t xml:space="preserve">. The server should save the </w:t>
      </w:r>
      <w:r w:rsidR="00AF1214">
        <w:t>data</w:t>
      </w:r>
      <w:r>
        <w:t xml:space="preserve"> in </w:t>
      </w:r>
      <w:r w:rsidR="00AF1214">
        <w:t>the provided</w:t>
      </w:r>
      <w:r>
        <w:t xml:space="preserve"> </w:t>
      </w:r>
      <w:r w:rsidR="00AF1214">
        <w:rPr>
          <w:b/>
        </w:rPr>
        <w:t>db object</w:t>
      </w:r>
      <w:r>
        <w:t>. If the name or the URL are null or empty, the server should return a friendly error message.</w:t>
      </w:r>
      <w:r w:rsidRPr="00B70BA0">
        <w:t xml:space="preserve"> </w:t>
      </w:r>
    </w:p>
    <w:p w:rsidR="00AF1214" w:rsidRDefault="001A544A" w:rsidP="00B70BA0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80C57" wp14:editId="64EE4C08">
                <wp:simplePos x="0" y="0"/>
                <wp:positionH relativeFrom="column">
                  <wp:posOffset>-3175</wp:posOffset>
                </wp:positionH>
                <wp:positionV relativeFrom="paragraph">
                  <wp:posOffset>201930</wp:posOffset>
                </wp:positionV>
                <wp:extent cx="5913120" cy="1798320"/>
                <wp:effectExtent l="0" t="0" r="11430" b="11430"/>
                <wp:wrapNone/>
                <wp:docPr id="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80" w:rsidRPr="001A544A" w:rsidRDefault="000D2C80" w:rsidP="000D2C80">
                            <w:pPr>
                              <w:shd w:val="clear" w:color="auto" w:fill="FFFFFF"/>
                              <w:spacing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"replaceMe"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{{replaceMe}}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on Error: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"errBox"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&lt;h2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"errMsg"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Please fill all fields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&lt;/h2&gt;</w:t>
                            </w:r>
                            <w:r w:rsidR="00391DE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on Success: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"succssesBox"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&lt;h2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"succssesMsg"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Movie Added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&lt;/h2&gt;</w:t>
                            </w:r>
                            <w:r w:rsidR="00391DE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0D2C80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0D2C80" w:rsidRPr="000D2C80" w:rsidRDefault="000D2C80" w:rsidP="000D2C80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D2C80" w:rsidRPr="001A544A" w:rsidRDefault="000D2C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0C57" id="_x0000_s1027" type="#_x0000_t202" style="position:absolute;margin-left:-.25pt;margin-top:15.9pt;width:465.6pt;height:1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">
                <v:textbox>
                  <w:txbxContent>
                    <w:p w:rsidR="000D2C80" w:rsidRPr="001A544A" w:rsidRDefault="000D2C80" w:rsidP="000D2C80">
                      <w:pPr>
                        <w:shd w:val="clear" w:color="auto" w:fill="FFFFFF"/>
                        <w:spacing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"replaceMe"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{{replaceMe}}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on Error: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"errBox"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&lt;h2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"errMsg"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Please fill all fields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&lt;/h2&gt;</w:t>
                      </w:r>
                      <w:r w:rsidR="00391DE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on Success: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</w:t>
                      </w:r>
                      <w:bookmarkStart w:id="1" w:name="_GoBack"/>
                      <w:bookmarkEnd w:id="1"/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"succssesBox"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&lt;h2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"succssesMsg"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Movie Added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&lt;/h2&gt;</w:t>
                      </w:r>
                      <w:r w:rsidR="00391DE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0D2C80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0D2C80" w:rsidRPr="000D2C80" w:rsidRDefault="000D2C80" w:rsidP="000D2C80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0D2C80" w:rsidRPr="001A544A" w:rsidRDefault="000D2C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214">
        <w:t xml:space="preserve">For displaying the error </w:t>
      </w:r>
      <w:r w:rsidR="000245AA">
        <w:t>message,</w:t>
      </w:r>
      <w:r w:rsidR="00AF1214">
        <w:t xml:space="preserve"> you </w:t>
      </w:r>
      <w:r w:rsidR="000245AA">
        <w:t>may</w:t>
      </w:r>
      <w:r w:rsidR="00AF1214">
        <w:t xml:space="preserve"> replace the following code in the provided </w:t>
      </w:r>
      <w:r w:rsidR="000245AA">
        <w:t>'</w:t>
      </w:r>
      <w:r w:rsidR="000245AA" w:rsidRPr="000245AA">
        <w:rPr>
          <w:rStyle w:val="CodeChar"/>
        </w:rPr>
        <w:t>addMovie.html</w:t>
      </w:r>
      <w:r w:rsidR="000245AA">
        <w:rPr>
          <w:rStyle w:val="CodeChar"/>
        </w:rPr>
        <w:t>'</w:t>
      </w:r>
      <w:r w:rsidR="00AF1214">
        <w:t>:</w:t>
      </w:r>
    </w:p>
    <w:p w:rsidR="001A544A" w:rsidRDefault="001A544A" w:rsidP="00B70BA0"/>
    <w:p w:rsidR="001A544A" w:rsidRDefault="001A544A" w:rsidP="00B70BA0"/>
    <w:p w:rsidR="001A544A" w:rsidRDefault="001A544A" w:rsidP="00B70BA0"/>
    <w:p w:rsidR="001A544A" w:rsidRDefault="001A544A" w:rsidP="00B70BA0"/>
    <w:p w:rsidR="001A544A" w:rsidRDefault="001A544A" w:rsidP="00B70BA0"/>
    <w:p w:rsidR="001A544A" w:rsidRDefault="001A544A" w:rsidP="00B70BA0"/>
    <w:p w:rsidR="001A544A" w:rsidRDefault="001A544A" w:rsidP="00B70BA0"/>
    <w:p w:rsidR="000D2C80" w:rsidRDefault="000D2C80" w:rsidP="00B70BA0"/>
    <w:p w:rsidR="006F68B5" w:rsidRPr="00605D61" w:rsidRDefault="006F68B5" w:rsidP="00B70BA0">
      <w:pPr>
        <w:rPr>
          <w:lang w:val="bg-BG"/>
        </w:rPr>
      </w:pPr>
      <w:r w:rsidRPr="005C63F4">
        <w:rPr>
          <w:b/>
        </w:rPr>
        <w:t>HINT</w:t>
      </w:r>
      <w:r>
        <w:t>: Search online how to parse the form data on the server.</w:t>
      </w:r>
    </w:p>
    <w:p w:rsidR="00B70BA0" w:rsidRDefault="007A02CE" w:rsidP="007B31FE">
      <w:pPr>
        <w:pStyle w:val="Heading3"/>
      </w:pPr>
      <w:r>
        <w:t>1.5</w:t>
      </w:r>
      <w:r w:rsidR="007B31FE">
        <w:t xml:space="preserve"> </w:t>
      </w:r>
      <w:r w:rsidR="00FE1AFA">
        <w:t>Create details page</w:t>
      </w:r>
    </w:p>
    <w:p w:rsidR="00754700" w:rsidRDefault="00FE1AFA" w:rsidP="00754700">
      <w:r>
        <w:t>Each movie</w:t>
      </w:r>
      <w:r w:rsidR="00B70BA0">
        <w:t xml:space="preserve"> should have a details page where the </w:t>
      </w:r>
      <w:r>
        <w:t>movie poster and data</w:t>
      </w:r>
      <w:r w:rsidR="00B70BA0">
        <w:t xml:space="preserve"> is shown.</w:t>
      </w:r>
      <w:r w:rsidR="00754700" w:rsidRPr="00754700">
        <w:t xml:space="preserve"> </w:t>
      </w:r>
    </w:p>
    <w:p w:rsidR="003D4826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</w:t>
      </w:r>
      <w:r w:rsidR="00FE1AFA">
        <w:t>may be</w:t>
      </w:r>
      <w:r w:rsidR="005C63F4">
        <w:t xml:space="preserve"> something like </w:t>
      </w:r>
      <w:r w:rsidR="005C63F4">
        <w:rPr>
          <w:b/>
        </w:rPr>
        <w:t>'/</w:t>
      </w:r>
      <w:r w:rsidR="00FE1AFA">
        <w:rPr>
          <w:b/>
        </w:rPr>
        <w:t>movies</w:t>
      </w:r>
      <w:r w:rsidR="005C63F4">
        <w:rPr>
          <w:b/>
        </w:rPr>
        <w:t>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</w:t>
      </w:r>
      <w:r w:rsidR="00FE1AFA">
        <w:t xml:space="preserve">, you may use the provided </w:t>
      </w:r>
      <w:r w:rsidR="00FE1AFA" w:rsidRPr="00FE1AFA">
        <w:rPr>
          <w:rStyle w:val="CodeChar"/>
        </w:rPr>
        <w:t>'details.html'</w:t>
      </w:r>
      <w:r>
        <w:t>.</w:t>
      </w:r>
    </w:p>
    <w:p w:rsidR="003D4826" w:rsidRDefault="003D4826" w:rsidP="003D4826">
      <w:pPr>
        <w:rPr>
          <w:lang w:val="bg-BG"/>
        </w:rPr>
      </w:pPr>
      <w:r>
        <w:t>For displaying single details about a movie, you may replace the following code in the provided '</w:t>
      </w:r>
      <w:r>
        <w:rPr>
          <w:rStyle w:val="CodeChar"/>
        </w:rPr>
        <w:t>details</w:t>
      </w:r>
      <w:r w:rsidRPr="000245AA">
        <w:rPr>
          <w:rStyle w:val="CodeChar"/>
        </w:rPr>
        <w:t>.html</w:t>
      </w:r>
      <w:r>
        <w:rPr>
          <w:rStyle w:val="CodeChar"/>
        </w:rPr>
        <w:t>'</w:t>
      </w:r>
      <w:r>
        <w:t>:</w:t>
      </w:r>
    </w:p>
    <w:p w:rsidR="00391DEA" w:rsidRDefault="00391DEA" w:rsidP="003D4826">
      <w:pPr>
        <w:rPr>
          <w:lang w:val="bg-BG"/>
        </w:rPr>
      </w:pPr>
      <w:r w:rsidRPr="001A544A">
        <w:rPr>
          <w:rStyle w:val="CodeChar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41622" wp14:editId="2CA1F822">
                <wp:simplePos x="0" y="0"/>
                <wp:positionH relativeFrom="column">
                  <wp:posOffset>-6985</wp:posOffset>
                </wp:positionH>
                <wp:positionV relativeFrom="paragraph">
                  <wp:posOffset>59055</wp:posOffset>
                </wp:positionV>
                <wp:extent cx="4762500" cy="2369820"/>
                <wp:effectExtent l="0" t="0" r="19050" b="11430"/>
                <wp:wrapNone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id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"replaceMe"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{{replaceMe}}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Replacement: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&lt;div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class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"content"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&lt;img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src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"{{Your movie poster URL}}"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FF0000"/>
                                <w:sz w:val="20"/>
                                <w:szCs w:val="20"/>
                              </w:rPr>
                              <w:t>alt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FF"/>
                                <w:sz w:val="20"/>
                                <w:szCs w:val="20"/>
                              </w:rPr>
                              <w:t>""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&lt;h3&gt;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Title {{Your movie title}}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&lt;/h3&gt;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&lt;h3&gt;</w:t>
                            </w:r>
                            <w:r w:rsidR="00605D61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Year {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{Your movie release year}</w:t>
                            </w:r>
                            <w:r w:rsidR="00605D61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&lt;/h3&gt;</w:t>
                            </w:r>
                          </w:p>
                          <w:p w:rsidR="001A544A" w:rsidRPr="00481E89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81E89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  <w:lang w:val="fr-FR"/>
                              </w:rPr>
                              <w:t>&lt;p&gt;</w:t>
                            </w:r>
                            <w:r w:rsidR="002C02BE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{{You</w:t>
                            </w:r>
                            <w:r w:rsidRPr="00481E89"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 movie description}}</w:t>
                            </w:r>
                            <w:r w:rsidRPr="00481E89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  <w:lang w:val="fr-FR"/>
                              </w:rPr>
                              <w:t>&lt;/p&gt;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544A">
                              <w:rPr>
                                <w:rFonts w:ascii="Lucida Console" w:eastAsia="Times New Roman" w:hAnsi="Lucida Console" w:cs="Times New Roman"/>
                                <w:color w:val="800000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  <w:p w:rsidR="001A544A" w:rsidRPr="001A544A" w:rsidRDefault="001A544A" w:rsidP="001A544A">
                            <w:pPr>
                              <w:shd w:val="clear" w:color="auto" w:fill="FFFFFF"/>
                              <w:spacing w:before="0" w:after="0" w:line="480" w:lineRule="atLeast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544A" w:rsidRPr="001A544A" w:rsidRDefault="001A54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1622" id="_x0000_s1028" type="#_x0000_t202" style="position:absolute;margin-left:-.55pt;margin-top:4.65pt;width:375pt;height:18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">
                <v:textbox>
                  <w:txbxContent>
                    <w:p w:rsidR="001A544A" w:rsidRPr="001A544A" w:rsidRDefault="001A544A" w:rsidP="001A544A">
                      <w:pPr>
                        <w:shd w:val="clear" w:color="auto" w:fill="FFFFFF"/>
                        <w:spacing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id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"replaceMe"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{{replaceMe}}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Replacement: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&lt;div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class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"content"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&lt;img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src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"{{Your movie poster URL}}"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FF0000"/>
                          <w:sz w:val="20"/>
                          <w:szCs w:val="20"/>
                        </w:rPr>
                        <w:t>alt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FF"/>
                          <w:sz w:val="20"/>
                          <w:szCs w:val="20"/>
                        </w:rPr>
                        <w:t>""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/&gt;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&lt;h3&gt;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Title {{Your movie title}}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&lt;/h3&gt;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&lt;h3&gt;</w:t>
                      </w:r>
                      <w:r w:rsidR="00605D61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Year {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{Your movie release year}</w:t>
                      </w:r>
                      <w:r w:rsidR="00605D61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&lt;/h3&gt;</w:t>
                      </w:r>
                    </w:p>
                    <w:p w:rsidR="001A544A" w:rsidRPr="00481E89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481E89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  <w:lang w:val="fr-FR"/>
                        </w:rPr>
                        <w:t>&lt;p&gt;</w:t>
                      </w:r>
                      <w:r w:rsidR="002C02BE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{{You</w:t>
                      </w:r>
                      <w:r w:rsidRPr="00481E89"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  <w:lang w:val="fr-FR"/>
                        </w:rPr>
                        <w:t>r movie description}}</w:t>
                      </w:r>
                      <w:r w:rsidRPr="00481E89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  <w:lang w:val="fr-FR"/>
                        </w:rPr>
                        <w:t>&lt;/p&gt;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  <w:r w:rsidRPr="001A544A">
                        <w:rPr>
                          <w:rFonts w:ascii="Lucida Console" w:eastAsia="Times New Roman" w:hAnsi="Lucida Console" w:cs="Times New Roman"/>
                          <w:color w:val="800000"/>
                          <w:sz w:val="20"/>
                          <w:szCs w:val="20"/>
                        </w:rPr>
                        <w:t>&lt;/div&gt;</w:t>
                      </w:r>
                    </w:p>
                    <w:p w:rsidR="001A544A" w:rsidRPr="001A544A" w:rsidRDefault="001A544A" w:rsidP="001A544A">
                      <w:pPr>
                        <w:shd w:val="clear" w:color="auto" w:fill="FFFFFF"/>
                        <w:spacing w:before="0" w:after="0" w:line="480" w:lineRule="atLeast"/>
                        <w:rPr>
                          <w:rFonts w:ascii="Lucida Console" w:eastAsia="Times New Roman" w:hAnsi="Lucida Console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1A544A" w:rsidRPr="001A544A" w:rsidRDefault="001A544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Default="00391DEA" w:rsidP="003D4826">
      <w:pPr>
        <w:rPr>
          <w:lang w:val="bg-BG"/>
        </w:rPr>
      </w:pPr>
    </w:p>
    <w:p w:rsidR="00391DEA" w:rsidRPr="00391DEA" w:rsidRDefault="00391DEA" w:rsidP="003D4826">
      <w:pPr>
        <w:rPr>
          <w:lang w:val="bg-BG"/>
        </w:rPr>
      </w:pPr>
    </w:p>
    <w:p w:rsidR="00754700" w:rsidRDefault="007B31FE" w:rsidP="007B31FE">
      <w:pPr>
        <w:pStyle w:val="Heading3"/>
      </w:pPr>
      <w:r>
        <w:t>1.</w:t>
      </w:r>
      <w:r w:rsidR="007A02CE">
        <w:t>6</w:t>
      </w:r>
      <w:r>
        <w:t xml:space="preserve"> </w:t>
      </w:r>
      <w:r w:rsidR="00754700">
        <w:t>Add menus</w:t>
      </w:r>
    </w:p>
    <w:p w:rsidR="006F68B5" w:rsidRDefault="00754700" w:rsidP="006F68B5">
      <w:r>
        <w:t xml:space="preserve">Add </w:t>
      </w:r>
      <w:r w:rsidRPr="005C63F4">
        <w:rPr>
          <w:b/>
        </w:rPr>
        <w:t>links</w:t>
      </w:r>
      <w:r>
        <w:t xml:space="preserve"> to all HTML pages.</w:t>
      </w:r>
    </w:p>
    <w:p w:rsidR="006F68B5" w:rsidRDefault="007A02CE" w:rsidP="007B31FE">
      <w:pPr>
        <w:pStyle w:val="Heading3"/>
      </w:pPr>
      <w:r>
        <w:t>1.7</w:t>
      </w:r>
      <w:r w:rsidR="007B31FE">
        <w:t xml:space="preserve"> </w:t>
      </w:r>
      <w:r w:rsidR="006F68B5">
        <w:t>Write a header handler</w:t>
      </w:r>
    </w:p>
    <w:p w:rsidR="006F68B5" w:rsidRPr="006F68B5" w:rsidRDefault="006F68B5" w:rsidP="006F68B5">
      <w:r>
        <w:t xml:space="preserve">Write a handler that catches a header with name </w:t>
      </w:r>
      <w:r w:rsidR="009611FE">
        <w:rPr>
          <w:noProof/>
        </w:rPr>
        <w:t>"</w:t>
      </w:r>
      <w:r w:rsidRPr="005C63F4">
        <w:rPr>
          <w:b/>
          <w:noProof/>
        </w:rPr>
        <w:t>StatusHeader</w:t>
      </w:r>
      <w:r w:rsidR="009611FE">
        <w:rPr>
          <w:noProof/>
        </w:rPr>
        <w:t>"</w:t>
      </w:r>
      <w:r w:rsidR="009611FE">
        <w:t xml:space="preserve"> and with value "</w:t>
      </w:r>
      <w:r w:rsidRPr="009611FE">
        <w:rPr>
          <w:b/>
        </w:rPr>
        <w:t>Full</w:t>
      </w:r>
      <w:r w:rsidR="009611FE">
        <w:t>"</w:t>
      </w:r>
      <w:r>
        <w:t xml:space="preserve"> and, if such is present</w:t>
      </w:r>
      <w:r w:rsidR="009611FE">
        <w:t xml:space="preserve"> to return a "</w:t>
      </w:r>
      <w:r w:rsidR="009611FE" w:rsidRPr="009611FE">
        <w:rPr>
          <w:b/>
        </w:rPr>
        <w:t>status.html</w:t>
      </w:r>
      <w:r w:rsidR="009611FE">
        <w:t>"</w:t>
      </w:r>
      <w:r>
        <w:t xml:space="preserve"> file. That HTML file should show the total number of </w:t>
      </w:r>
      <w:r w:rsidR="00FE1AFA">
        <w:t>movies</w:t>
      </w:r>
      <w:r>
        <w:t xml:space="preserve">. </w:t>
      </w:r>
    </w:p>
    <w:sectPr w:rsidR="006F68B5" w:rsidRPr="006F68B5" w:rsidSect="00622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C2" w:rsidRDefault="000C0DC2" w:rsidP="008068A2">
      <w:pPr>
        <w:spacing w:after="0" w:line="240" w:lineRule="auto"/>
      </w:pPr>
      <w:r>
        <w:separator/>
      </w:r>
    </w:p>
  </w:endnote>
  <w:endnote w:type="continuationSeparator" w:id="0">
    <w:p w:rsidR="000C0DC2" w:rsidRDefault="000C0D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8C" w:rsidRDefault="00316C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8C" w:rsidRPr="00AC77AD" w:rsidRDefault="00316C8C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18FC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16C8C" w:rsidRPr="008C2B83" w:rsidRDefault="00316C8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F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2F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16C8C" w:rsidRPr="008C2B83" w:rsidRDefault="00316C8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F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2F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16C8C" w:rsidRDefault="00316C8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3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316C8C" w:rsidRDefault="00316C8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6C8C" w:rsidRDefault="00316C8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16C8C" w:rsidRDefault="00316C8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D3C1E6" wp14:editId="19C2613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17A526" wp14:editId="13278D2B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5F6B0F" wp14:editId="3A9B006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6A72A9" wp14:editId="79BDAD0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A424D5" wp14:editId="4025F53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3E1ABA" wp14:editId="689404D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9CF6C" wp14:editId="6EE7219F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01C43A" wp14:editId="42D1BB7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18845" wp14:editId="52A56FD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C094D4" wp14:editId="0A1A4DF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31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16C8C" w:rsidRDefault="00316C8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16C8C" w:rsidRDefault="00316C8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D3C1E6" wp14:editId="19C2613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17A526" wp14:editId="13278D2B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5F6B0F" wp14:editId="3A9B006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6A72A9" wp14:editId="79BDAD0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A424D5" wp14:editId="4025F53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3E1ABA" wp14:editId="689404D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9CF6C" wp14:editId="6EE7219F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01C43A" wp14:editId="42D1BB7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118845" wp14:editId="52A56FD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C094D4" wp14:editId="0A1A4DF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62217E" w:rsidRDefault="00455528" w:rsidP="006221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8C" w:rsidRDefault="00316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C2" w:rsidRDefault="000C0DC2" w:rsidP="008068A2">
      <w:pPr>
        <w:spacing w:after="0" w:line="240" w:lineRule="auto"/>
      </w:pPr>
      <w:r>
        <w:separator/>
      </w:r>
    </w:p>
  </w:footnote>
  <w:footnote w:type="continuationSeparator" w:id="0">
    <w:p w:rsidR="000C0DC2" w:rsidRDefault="000C0D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8C" w:rsidRDefault="00316C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C8C" w:rsidRDefault="00316C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23CD9"/>
    <w:multiLevelType w:val="multilevel"/>
    <w:tmpl w:val="2B82A3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935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36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56" w:hanging="2520"/>
      </w:pPr>
      <w:rPr>
        <w:rFonts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8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1E51EE"/>
    <w:multiLevelType w:val="multilevel"/>
    <w:tmpl w:val="9D0071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3"/>
  </w:num>
  <w:num w:numId="4">
    <w:abstractNumId w:val="28"/>
  </w:num>
  <w:num w:numId="5">
    <w:abstractNumId w:val="3"/>
  </w:num>
  <w:num w:numId="6">
    <w:abstractNumId w:val="32"/>
  </w:num>
  <w:num w:numId="7">
    <w:abstractNumId w:val="12"/>
  </w:num>
  <w:num w:numId="8">
    <w:abstractNumId w:val="9"/>
  </w:num>
  <w:num w:numId="9">
    <w:abstractNumId w:val="8"/>
  </w:num>
  <w:num w:numId="10">
    <w:abstractNumId w:val="1"/>
  </w:num>
  <w:num w:numId="11">
    <w:abstractNumId w:val="24"/>
  </w:num>
  <w:num w:numId="12">
    <w:abstractNumId w:val="31"/>
  </w:num>
  <w:num w:numId="13">
    <w:abstractNumId w:val="10"/>
  </w:num>
  <w:num w:numId="14">
    <w:abstractNumId w:val="22"/>
  </w:num>
  <w:num w:numId="15">
    <w:abstractNumId w:val="16"/>
  </w:num>
  <w:num w:numId="16">
    <w:abstractNumId w:val="5"/>
  </w:num>
  <w:num w:numId="17">
    <w:abstractNumId w:val="14"/>
  </w:num>
  <w:num w:numId="18">
    <w:abstractNumId w:val="4"/>
  </w:num>
  <w:num w:numId="19">
    <w:abstractNumId w:val="23"/>
  </w:num>
  <w:num w:numId="20">
    <w:abstractNumId w:val="25"/>
  </w:num>
  <w:num w:numId="21">
    <w:abstractNumId w:val="18"/>
  </w:num>
  <w:num w:numId="22">
    <w:abstractNumId w:val="2"/>
  </w:num>
  <w:num w:numId="23">
    <w:abstractNumId w:val="17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9"/>
  </w:num>
  <w:num w:numId="29">
    <w:abstractNumId w:val="15"/>
  </w:num>
  <w:num w:numId="30">
    <w:abstractNumId w:val="20"/>
  </w:num>
  <w:num w:numId="31">
    <w:abstractNumId w:val="30"/>
  </w:num>
  <w:num w:numId="32">
    <w:abstractNumId w:val="26"/>
  </w:num>
  <w:num w:numId="33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5AA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0DC2"/>
    <w:rsid w:val="000C466C"/>
    <w:rsid w:val="000C4B13"/>
    <w:rsid w:val="000C5B2B"/>
    <w:rsid w:val="000C6326"/>
    <w:rsid w:val="000C7EF7"/>
    <w:rsid w:val="000D1586"/>
    <w:rsid w:val="000D2C80"/>
    <w:rsid w:val="000D5114"/>
    <w:rsid w:val="000D5E27"/>
    <w:rsid w:val="000D695F"/>
    <w:rsid w:val="000E1AD9"/>
    <w:rsid w:val="000E24E8"/>
    <w:rsid w:val="000E3A8C"/>
    <w:rsid w:val="000E68DC"/>
    <w:rsid w:val="000F06E2"/>
    <w:rsid w:val="000F1341"/>
    <w:rsid w:val="000F2D6C"/>
    <w:rsid w:val="000F4E35"/>
    <w:rsid w:val="000F548E"/>
    <w:rsid w:val="000F6E91"/>
    <w:rsid w:val="000F6F79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4ADB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544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4A17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54D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DEE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02B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2F4C41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C8C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25F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574"/>
    <w:rsid w:val="003806A8"/>
    <w:rsid w:val="003817EF"/>
    <w:rsid w:val="00381C7B"/>
    <w:rsid w:val="00382A45"/>
    <w:rsid w:val="0038591A"/>
    <w:rsid w:val="00390265"/>
    <w:rsid w:val="00391D45"/>
    <w:rsid w:val="00391DEA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0AD8"/>
    <w:rsid w:val="003D37BB"/>
    <w:rsid w:val="003D39A6"/>
    <w:rsid w:val="003D482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04F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1E89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4B98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4CE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1F9A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052"/>
    <w:rsid w:val="00605C1D"/>
    <w:rsid w:val="00605D61"/>
    <w:rsid w:val="00606ED1"/>
    <w:rsid w:val="00610E19"/>
    <w:rsid w:val="00611099"/>
    <w:rsid w:val="0061364D"/>
    <w:rsid w:val="00615083"/>
    <w:rsid w:val="0061659D"/>
    <w:rsid w:val="006205C9"/>
    <w:rsid w:val="00620E80"/>
    <w:rsid w:val="0062217E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0372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02CE"/>
    <w:rsid w:val="007A1650"/>
    <w:rsid w:val="007A2E5A"/>
    <w:rsid w:val="007A2EA7"/>
    <w:rsid w:val="007A59A6"/>
    <w:rsid w:val="007A635E"/>
    <w:rsid w:val="007A7223"/>
    <w:rsid w:val="007A74E8"/>
    <w:rsid w:val="007B0E2B"/>
    <w:rsid w:val="007B31FE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4B6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5D9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3F3B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F12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6B8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06B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1EDA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5A9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B4D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588F"/>
    <w:rsid w:val="00AE707A"/>
    <w:rsid w:val="00AE70B8"/>
    <w:rsid w:val="00AF02BE"/>
    <w:rsid w:val="00AF0D15"/>
    <w:rsid w:val="00AF1214"/>
    <w:rsid w:val="00AF18E4"/>
    <w:rsid w:val="00AF4CDE"/>
    <w:rsid w:val="00AF5137"/>
    <w:rsid w:val="00B004A2"/>
    <w:rsid w:val="00B00A26"/>
    <w:rsid w:val="00B020DA"/>
    <w:rsid w:val="00B0247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634"/>
    <w:rsid w:val="00B20797"/>
    <w:rsid w:val="00B21C1E"/>
    <w:rsid w:val="00B22AFD"/>
    <w:rsid w:val="00B25AA1"/>
    <w:rsid w:val="00B25DE1"/>
    <w:rsid w:val="00B267A7"/>
    <w:rsid w:val="00B276A6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16D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763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216D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17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6B0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AFA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FFCFE4-135E-4699-9684-9141FA30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A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AD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0AD8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A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AD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D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D8"/>
  </w:style>
  <w:style w:type="paragraph" w:styleId="Footer">
    <w:name w:val="footer"/>
    <w:basedOn w:val="Normal"/>
    <w:link w:val="FooterChar"/>
    <w:uiPriority w:val="99"/>
    <w:unhideWhenUsed/>
    <w:rsid w:val="003D0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D8"/>
  </w:style>
  <w:style w:type="paragraph" w:styleId="BalloonText">
    <w:name w:val="Balloon Text"/>
    <w:basedOn w:val="Normal"/>
    <w:link w:val="BalloonTextChar"/>
    <w:uiPriority w:val="99"/>
    <w:semiHidden/>
    <w:unhideWhenUsed/>
    <w:rsid w:val="003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0AD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0AD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AD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0AD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0AD8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3D0A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0AD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D8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D0AD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D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D0AD8"/>
  </w:style>
  <w:style w:type="character" w:customStyle="1" w:styleId="CodeChar">
    <w:name w:val="Code Char"/>
    <w:basedOn w:val="DefaultParagraphFont"/>
    <w:link w:val="Code"/>
    <w:rsid w:val="003D0AD8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1">
    <w:name w:val="Table Grid1"/>
    <w:basedOn w:val="TableNormal"/>
    <w:next w:val="TableGrid"/>
    <w:uiPriority w:val="59"/>
    <w:rsid w:val="003D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D0AD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xpress-js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83A0B-71D9-47BA-9435-B68EA5BC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2152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Node.js &amp; Express.js Web Server and Tools</vt:lpstr>
      <vt:lpstr>Exercise for "ExpressJS Fundamentals" course @ SoftUni</vt:lpstr>
    </vt:vector>
  </TitlesOfParts>
  <Company>Software University Foundation - http://softuni.org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Web Server and Tools</dc:title>
  <dc:subject>Node.js &amp; ExpressJS Fundamentals - Practical Training Course @ SoftUni</dc:subject>
  <dc:creator>Software University Foundation</dc:creator>
  <cp:keywords>Node.js, ExpressJS, Software University, SoftUni, programming, coding, software development, education, training, course</cp:keywords>
  <dc:description>Node.js &amp; Express.js Fundamentals Course @ SoftUni - https://softuni.bg/courses/express-js-fundamentals</dc:description>
  <cp:lastModifiedBy>Kiril Kirilov</cp:lastModifiedBy>
  <cp:revision>41</cp:revision>
  <cp:lastPrinted>2014-02-12T16:33:00Z</cp:lastPrinted>
  <dcterms:created xsi:type="dcterms:W3CDTF">2016-09-19T13:21:00Z</dcterms:created>
  <dcterms:modified xsi:type="dcterms:W3CDTF">2019-01-17T16:57:00Z</dcterms:modified>
  <cp:category>programming, education, software engineering, software development</cp:category>
</cp:coreProperties>
</file>